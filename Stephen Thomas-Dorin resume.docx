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EBD502" w14:textId="145CAB57" w:rsidR="003813CA" w:rsidRPr="003813CA" w:rsidRDefault="003813CA" w:rsidP="003813CA">
      <w:pPr>
        <w:keepNext/>
        <w:keepLines/>
        <w:spacing w:before="240" w:after="200" w:line="240" w:lineRule="auto"/>
        <w:outlineLvl w:val="0"/>
        <w:rPr>
          <w:rFonts w:asciiTheme="majorHAnsi" w:eastAsiaTheme="majorEastAsia" w:hAnsiTheme="majorHAnsi" w:cstheme="majorBidi"/>
          <w:bCs/>
          <w:color w:val="377933" w:themeColor="accent2"/>
          <w:sz w:val="26"/>
          <w:szCs w:val="26"/>
          <w:u w:val="single"/>
        </w:rPr>
      </w:pPr>
      <w:r>
        <w:rPr>
          <w:rFonts w:asciiTheme="majorHAnsi" w:eastAsiaTheme="majorEastAsia" w:hAnsiTheme="majorHAnsi" w:cstheme="majorBidi"/>
          <w:bCs/>
          <w:color w:val="377933" w:themeColor="accent2"/>
          <w:sz w:val="26"/>
          <w:szCs w:val="26"/>
          <w:u w:val="single"/>
        </w:rPr>
        <w:t>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3813CA" w14:paraId="19A966F0" w14:textId="77777777" w:rsidTr="00111C99">
        <w:tc>
          <w:tcPr>
            <w:tcW w:w="5508" w:type="dxa"/>
            <w:shd w:val="clear" w:color="auto" w:fill="auto"/>
          </w:tcPr>
          <w:p w14:paraId="2133A28F" w14:textId="690F177F" w:rsidR="003813CA" w:rsidRPr="003813CA" w:rsidRDefault="00EC2898" w:rsidP="00111C99">
            <w:pPr>
              <w:pStyle w:val="BodyText"/>
              <w:spacing w:after="0"/>
              <w:rPr>
                <w:rFonts w:cs="Calibri"/>
                <w:sz w:val="22"/>
              </w:rPr>
            </w:pPr>
            <w:r>
              <w:rPr>
                <w:rFonts w:cs="Calibri"/>
                <w:sz w:val="22"/>
              </w:rPr>
              <w:t xml:space="preserve">•  </w:t>
            </w:r>
            <w:r w:rsidR="00111C99">
              <w:rPr>
                <w:rFonts w:cs="Calibri"/>
                <w:sz w:val="22"/>
              </w:rPr>
              <w:t>Objective-C</w:t>
            </w:r>
          </w:p>
        </w:tc>
        <w:tc>
          <w:tcPr>
            <w:tcW w:w="5508" w:type="dxa"/>
            <w:shd w:val="clear" w:color="auto" w:fill="auto"/>
          </w:tcPr>
          <w:p w14:paraId="54F016D9" w14:textId="3FF9E7A7" w:rsidR="003813CA" w:rsidRPr="003813CA" w:rsidRDefault="00111C99" w:rsidP="00111C99">
            <w:pPr>
              <w:pStyle w:val="BodyText"/>
              <w:spacing w:after="0"/>
              <w:rPr>
                <w:sz w:val="22"/>
              </w:rPr>
            </w:pPr>
            <w:r>
              <w:rPr>
                <w:rFonts w:cs="Calibri"/>
                <w:sz w:val="22"/>
              </w:rPr>
              <w:t>•  MapKit</w:t>
            </w:r>
          </w:p>
        </w:tc>
      </w:tr>
      <w:tr w:rsidR="00111C99" w14:paraId="5C7D56BD" w14:textId="77777777" w:rsidTr="00111C99">
        <w:tc>
          <w:tcPr>
            <w:tcW w:w="5508" w:type="dxa"/>
            <w:shd w:val="clear" w:color="auto" w:fill="auto"/>
          </w:tcPr>
          <w:p w14:paraId="12DED271" w14:textId="4B45D200" w:rsidR="003813CA" w:rsidRPr="003813CA" w:rsidRDefault="00111C99" w:rsidP="00111C99">
            <w:pPr>
              <w:pStyle w:val="BodyText"/>
              <w:spacing w:after="0"/>
              <w:rPr>
                <w:sz w:val="22"/>
              </w:rPr>
            </w:pPr>
            <w:r>
              <w:rPr>
                <w:rFonts w:cs="Calibri"/>
                <w:sz w:val="22"/>
              </w:rPr>
              <w:t>•  iOS</w:t>
            </w:r>
          </w:p>
        </w:tc>
        <w:tc>
          <w:tcPr>
            <w:tcW w:w="5508" w:type="dxa"/>
            <w:shd w:val="clear" w:color="auto" w:fill="auto"/>
          </w:tcPr>
          <w:p w14:paraId="093BF6F2" w14:textId="47E8ED24" w:rsidR="003813CA" w:rsidRPr="003813CA" w:rsidRDefault="00111C99" w:rsidP="00111C99">
            <w:pPr>
              <w:pStyle w:val="BodyText"/>
              <w:spacing w:after="0"/>
              <w:rPr>
                <w:sz w:val="22"/>
              </w:rPr>
            </w:pPr>
            <w:r>
              <w:rPr>
                <w:rFonts w:cs="Calibri"/>
                <w:sz w:val="22"/>
              </w:rPr>
              <w:t xml:space="preserve">•  </w:t>
            </w:r>
            <w:bookmarkStart w:id="0" w:name="_GoBack"/>
            <w:r>
              <w:rPr>
                <w:rFonts w:cs="Calibri"/>
                <w:sz w:val="22"/>
              </w:rPr>
              <w:t>Cocoa/Cocoa Touch</w:t>
            </w:r>
            <w:bookmarkEnd w:id="0"/>
          </w:p>
        </w:tc>
      </w:tr>
      <w:tr w:rsidR="00111C99" w14:paraId="5C1FAA34" w14:textId="77777777" w:rsidTr="00111C99">
        <w:tc>
          <w:tcPr>
            <w:tcW w:w="5508" w:type="dxa"/>
            <w:shd w:val="clear" w:color="auto" w:fill="auto"/>
          </w:tcPr>
          <w:p w14:paraId="4F756CAC" w14:textId="25E63509" w:rsidR="00111C99" w:rsidRPr="003813CA" w:rsidRDefault="00111C99" w:rsidP="00111C99">
            <w:pPr>
              <w:pStyle w:val="BodyText"/>
              <w:spacing w:after="0"/>
              <w:rPr>
                <w:sz w:val="22"/>
              </w:rPr>
            </w:pPr>
            <w:r>
              <w:rPr>
                <w:rFonts w:cs="Calibri"/>
                <w:sz w:val="22"/>
              </w:rPr>
              <w:t>•  SpriteKit</w:t>
            </w:r>
          </w:p>
        </w:tc>
        <w:tc>
          <w:tcPr>
            <w:tcW w:w="5508" w:type="dxa"/>
            <w:shd w:val="clear" w:color="auto" w:fill="auto"/>
          </w:tcPr>
          <w:p w14:paraId="66D6DE6B" w14:textId="0495164C" w:rsidR="00111C99" w:rsidRPr="003813CA" w:rsidRDefault="00111C99" w:rsidP="003813CA">
            <w:pPr>
              <w:pStyle w:val="BodyText"/>
              <w:spacing w:after="0"/>
              <w:rPr>
                <w:sz w:val="22"/>
              </w:rPr>
            </w:pPr>
            <w:r>
              <w:rPr>
                <w:rFonts w:cs="Calibri"/>
                <w:sz w:val="22"/>
              </w:rPr>
              <w:t>•  HTML/CSS</w:t>
            </w:r>
          </w:p>
        </w:tc>
      </w:tr>
      <w:tr w:rsidR="00111C99" w14:paraId="550555F0" w14:textId="77777777" w:rsidTr="00111C99">
        <w:tc>
          <w:tcPr>
            <w:tcW w:w="5508" w:type="dxa"/>
            <w:shd w:val="clear" w:color="auto" w:fill="auto"/>
          </w:tcPr>
          <w:p w14:paraId="5CA57B7D" w14:textId="1674187E" w:rsidR="00111C99" w:rsidRDefault="00111C99" w:rsidP="00EC2898">
            <w:pPr>
              <w:pStyle w:val="BodyText"/>
              <w:spacing w:after="0"/>
              <w:rPr>
                <w:rFonts w:cs="Calibri"/>
                <w:sz w:val="22"/>
              </w:rPr>
            </w:pPr>
            <w:r>
              <w:rPr>
                <w:rFonts w:cs="Calibri"/>
                <w:sz w:val="22"/>
              </w:rPr>
              <w:t>•  C#</w:t>
            </w:r>
          </w:p>
        </w:tc>
        <w:tc>
          <w:tcPr>
            <w:tcW w:w="5508" w:type="dxa"/>
            <w:shd w:val="clear" w:color="auto" w:fill="auto"/>
          </w:tcPr>
          <w:p w14:paraId="537F484B" w14:textId="165E614D" w:rsidR="00111C99" w:rsidRDefault="00111C99" w:rsidP="003813CA">
            <w:pPr>
              <w:pStyle w:val="BodyText"/>
              <w:spacing w:after="0"/>
              <w:rPr>
                <w:rFonts w:cs="Calibri"/>
                <w:sz w:val="22"/>
              </w:rPr>
            </w:pPr>
            <w:r>
              <w:rPr>
                <w:rFonts w:cs="Calibri"/>
                <w:sz w:val="22"/>
              </w:rPr>
              <w:t>•  MySQL</w:t>
            </w:r>
          </w:p>
        </w:tc>
      </w:tr>
      <w:tr w:rsidR="00111C99" w14:paraId="26553AD7" w14:textId="77777777" w:rsidTr="00111C99">
        <w:tc>
          <w:tcPr>
            <w:tcW w:w="5508" w:type="dxa"/>
            <w:shd w:val="clear" w:color="auto" w:fill="auto"/>
          </w:tcPr>
          <w:p w14:paraId="0D9E34E1" w14:textId="7EDC4E25" w:rsidR="00111C99" w:rsidRDefault="00111C99" w:rsidP="00EC2898">
            <w:pPr>
              <w:pStyle w:val="BodyText"/>
              <w:spacing w:after="0"/>
              <w:rPr>
                <w:rFonts w:cs="Calibri"/>
                <w:sz w:val="22"/>
              </w:rPr>
            </w:pPr>
            <w:r>
              <w:rPr>
                <w:rFonts w:cs="Calibri"/>
                <w:sz w:val="22"/>
              </w:rPr>
              <w:t>•  Unity 5</w:t>
            </w:r>
          </w:p>
        </w:tc>
        <w:tc>
          <w:tcPr>
            <w:tcW w:w="5508" w:type="dxa"/>
            <w:shd w:val="clear" w:color="auto" w:fill="auto"/>
          </w:tcPr>
          <w:p w14:paraId="095F4135" w14:textId="3DC779ED" w:rsidR="00111C99" w:rsidRDefault="00111C99" w:rsidP="003813CA">
            <w:pPr>
              <w:pStyle w:val="BodyText"/>
              <w:spacing w:after="0"/>
              <w:rPr>
                <w:rFonts w:cs="Calibri"/>
                <w:sz w:val="22"/>
              </w:rPr>
            </w:pPr>
            <w:r>
              <w:rPr>
                <w:rFonts w:cs="Calibri"/>
                <w:sz w:val="22"/>
              </w:rPr>
              <w:t>•  JSP</w:t>
            </w:r>
          </w:p>
        </w:tc>
      </w:tr>
      <w:tr w:rsidR="00111C99" w14:paraId="3DDB21CB" w14:textId="77777777" w:rsidTr="00111C99">
        <w:tc>
          <w:tcPr>
            <w:tcW w:w="5508" w:type="dxa"/>
            <w:shd w:val="clear" w:color="auto" w:fill="auto"/>
          </w:tcPr>
          <w:p w14:paraId="45D165FB" w14:textId="6881051C" w:rsidR="00111C99" w:rsidRPr="003813CA" w:rsidRDefault="00111C99" w:rsidP="003813CA">
            <w:pPr>
              <w:pStyle w:val="BodyText"/>
              <w:spacing w:after="0"/>
              <w:rPr>
                <w:sz w:val="22"/>
              </w:rPr>
            </w:pPr>
            <w:r>
              <w:rPr>
                <w:rFonts w:cs="Calibri"/>
                <w:sz w:val="22"/>
              </w:rPr>
              <w:t>•  Java</w:t>
            </w:r>
          </w:p>
        </w:tc>
        <w:tc>
          <w:tcPr>
            <w:tcW w:w="5508" w:type="dxa"/>
            <w:shd w:val="clear" w:color="auto" w:fill="auto"/>
          </w:tcPr>
          <w:p w14:paraId="0D4226E7" w14:textId="127D54BA" w:rsidR="00111C99" w:rsidRPr="003813CA" w:rsidRDefault="00111C99" w:rsidP="00696505">
            <w:pPr>
              <w:pStyle w:val="BodyText"/>
              <w:spacing w:after="120"/>
              <w:rPr>
                <w:sz w:val="22"/>
              </w:rPr>
            </w:pPr>
            <w:r>
              <w:rPr>
                <w:rFonts w:cs="Calibri"/>
                <w:sz w:val="22"/>
              </w:rPr>
              <w:t>•  PHP</w:t>
            </w:r>
          </w:p>
        </w:tc>
      </w:tr>
    </w:tbl>
    <w:p w14:paraId="7353E7E5" w14:textId="38D17719" w:rsidR="00075E2D" w:rsidRPr="00732BD8" w:rsidRDefault="00086D53" w:rsidP="00732BD8">
      <w:pPr>
        <w:pStyle w:val="Heading1"/>
        <w:spacing w:before="240"/>
        <w:rPr>
          <w:u w:val="single"/>
        </w:rPr>
      </w:pPr>
      <w:r w:rsidRPr="00732BD8">
        <w:rPr>
          <w:u w:val="single"/>
        </w:rPr>
        <w:t>Experience</w:t>
      </w:r>
    </w:p>
    <w:sdt>
      <w:sdtPr>
        <w:rPr>
          <w:rFonts w:asciiTheme="minorHAnsi" w:eastAsiaTheme="minorEastAsia" w:hAnsiTheme="minorHAnsi" w:cstheme="minorBidi"/>
          <w:bCs w:val="0"/>
          <w:color w:val="auto"/>
          <w:sz w:val="20"/>
        </w:rPr>
        <w:id w:val="-1114280939"/>
        <w:placeholder>
          <w:docPart w:val="F31DEF7564695C41973EEF219B3224E1"/>
        </w:placeholder>
      </w:sdtPr>
      <w:sdtEndPr/>
      <w:sdtContent>
        <w:p w14:paraId="1A3F084B" w14:textId="797864FD" w:rsidR="007152BA" w:rsidRPr="00E07C38" w:rsidRDefault="005934DF" w:rsidP="007152BA">
          <w:pPr>
            <w:pStyle w:val="Heading2"/>
          </w:pPr>
          <w:sdt>
            <w:sdtPr>
              <w:id w:val="1269896552"/>
              <w:placeholder>
                <w:docPart w:val="0D0AB5747DD3CF41A710621F9FC3EC24"/>
              </w:placeholder>
            </w:sdtPr>
            <w:sdtEndPr/>
            <w:sdtContent>
              <w:r w:rsidR="007152BA">
                <w:t>iOS Developer for Grytek</w:t>
              </w:r>
            </w:sdtContent>
          </w:sdt>
          <w:r w:rsidR="007152BA" w:rsidRPr="00E07C38">
            <w:tab/>
          </w:r>
          <w:r w:rsidR="007152BA" w:rsidRPr="00E07C38">
            <w:tab/>
          </w:r>
          <w:r w:rsidR="007152BA">
            <w:tab/>
          </w:r>
          <w:r w:rsidR="007152BA">
            <w:tab/>
            <w:t>June 2015- June 2016</w:t>
          </w:r>
        </w:p>
        <w:sdt>
          <w:sdtPr>
            <w:id w:val="-2094380758"/>
            <w:placeholder>
              <w:docPart w:val="0C7EF2D0C72759428FCD48E88665C168"/>
            </w:placeholder>
          </w:sdtPr>
          <w:sdtEndPr/>
          <w:sdtContent>
            <w:p w14:paraId="397481A2" w14:textId="77777777" w:rsidR="00F917CD" w:rsidRDefault="00F917CD" w:rsidP="007152BA">
              <w:pPr>
                <w:pStyle w:val="ListBullet"/>
                <w:spacing w:line="240" w:lineRule="auto"/>
              </w:pPr>
              <w:r>
                <w:t>Developed</w:t>
              </w:r>
              <w:r w:rsidR="007152BA">
                <w:t xml:space="preserve"> </w:t>
              </w:r>
              <w:r>
                <w:t>three apps</w:t>
              </w:r>
            </w:p>
            <w:p w14:paraId="58A46646" w14:textId="7DD01C8A" w:rsidR="00F917CD" w:rsidRDefault="00F917CD" w:rsidP="00F917CD">
              <w:pPr>
                <w:pStyle w:val="ListBullet"/>
                <w:spacing w:line="240" w:lineRule="auto"/>
                <w:ind w:left="558"/>
              </w:pPr>
              <w:r>
                <w:t>Restaurant app</w:t>
              </w:r>
              <w:r w:rsidR="00EC2898">
                <w:t xml:space="preserve"> in Objective-C</w:t>
              </w:r>
            </w:p>
            <w:p w14:paraId="15BFAF28" w14:textId="75AF49F3" w:rsidR="00EC2898" w:rsidRDefault="00EC2898" w:rsidP="00F917CD">
              <w:pPr>
                <w:pStyle w:val="ListBullet"/>
                <w:spacing w:line="240" w:lineRule="auto"/>
                <w:ind w:left="558"/>
              </w:pPr>
              <w:r>
                <w:t>2D game in Objective-C SpriteKit</w:t>
              </w:r>
            </w:p>
            <w:p w14:paraId="304FD654" w14:textId="3FE6F9AF" w:rsidR="007152BA" w:rsidRDefault="00EC2898" w:rsidP="00F917CD">
              <w:pPr>
                <w:pStyle w:val="ListBullet"/>
                <w:spacing w:line="240" w:lineRule="auto"/>
                <w:ind w:left="558"/>
              </w:pPr>
              <w:r>
                <w:t>3D Art Museum app in C# with Unity 5</w:t>
              </w:r>
            </w:p>
          </w:sdtContent>
        </w:sdt>
      </w:sdtContent>
    </w:sdt>
    <w:p w14:paraId="5C14D63A" w14:textId="4A9457F5" w:rsidR="005C452C" w:rsidRPr="00E07C38" w:rsidRDefault="007D385B" w:rsidP="005C452C">
      <w:pPr>
        <w:pStyle w:val="Heading2"/>
      </w:pPr>
      <w:r>
        <w:t>A Wider Circle</w:t>
      </w:r>
      <w:r w:rsidR="005C452C" w:rsidRPr="00E07C38">
        <w:tab/>
      </w:r>
      <w:r w:rsidR="005C452C" w:rsidRPr="00E07C38">
        <w:tab/>
      </w:r>
      <w:r>
        <w:tab/>
      </w:r>
      <w:r>
        <w:tab/>
        <w:t>March 2015, March-April 2016</w:t>
      </w:r>
    </w:p>
    <w:sdt>
      <w:sdtPr>
        <w:id w:val="-1233619866"/>
        <w:placeholder>
          <w:docPart w:val="E662262501203C4890E438743E64425E"/>
        </w:placeholder>
      </w:sdtPr>
      <w:sdtEndPr/>
      <w:sdtContent>
        <w:p w14:paraId="266B43AB" w14:textId="11C40CE5" w:rsidR="005C452C" w:rsidRPr="00E07C38" w:rsidRDefault="007D385B" w:rsidP="005C452C">
          <w:pPr>
            <w:pStyle w:val="ListBullet"/>
            <w:spacing w:line="240" w:lineRule="auto"/>
          </w:pPr>
          <w:r>
            <w:t>A Wider Circle provides free furniture to families in need</w:t>
          </w:r>
        </w:p>
        <w:p w14:paraId="2E669C28" w14:textId="6DF266C2" w:rsidR="007D385B" w:rsidRDefault="007D385B" w:rsidP="007D385B">
          <w:pPr>
            <w:pStyle w:val="ListBullet"/>
            <w:spacing w:line="240" w:lineRule="auto"/>
          </w:pPr>
          <w:r>
            <w:t>Carried furniture from donor vehicles to warehouse to client’s vehicles</w:t>
          </w:r>
        </w:p>
        <w:p w14:paraId="11B24F68" w14:textId="3F1BF3D9" w:rsidR="005C452C" w:rsidRDefault="007D385B" w:rsidP="007D385B">
          <w:pPr>
            <w:pStyle w:val="ListBullet"/>
            <w:spacing w:line="240" w:lineRule="auto"/>
          </w:pPr>
          <w:r>
            <w:t>70 hours of volunteering time</w:t>
          </w:r>
        </w:p>
      </w:sdtContent>
    </w:sdt>
    <w:p w14:paraId="4B17DE87" w14:textId="77777777" w:rsidR="007D385B" w:rsidRPr="00E07C38" w:rsidRDefault="005934DF" w:rsidP="007D385B">
      <w:pPr>
        <w:pStyle w:val="Heading2"/>
      </w:pPr>
      <w:sdt>
        <w:sdtPr>
          <w:id w:val="9459744"/>
          <w:placeholder>
            <w:docPart w:val="254439A29F4DF8498DEBF4FCBAE42896"/>
          </w:placeholder>
        </w:sdtPr>
        <w:sdtEndPr/>
        <w:sdtContent>
          <w:r w:rsidR="007D385B">
            <w:t>National High School Game Academy @ Carnegie Mellon University</w:t>
          </w:r>
        </w:sdtContent>
      </w:sdt>
      <w:r w:rsidR="007D385B" w:rsidRPr="00E07C38">
        <w:tab/>
      </w:r>
      <w:r w:rsidR="007D385B">
        <w:tab/>
      </w:r>
      <w:r w:rsidR="007D385B">
        <w:tab/>
        <w:t>June-August, 2015</w:t>
      </w:r>
    </w:p>
    <w:sdt>
      <w:sdtPr>
        <w:id w:val="9459797"/>
        <w:placeholder>
          <w:docPart w:val="5FC49BF93A53104EAE25057F8181C9E5"/>
        </w:placeholder>
      </w:sdtPr>
      <w:sdtEndPr/>
      <w:sdtContent>
        <w:p w14:paraId="6DC0B2F0" w14:textId="77777777" w:rsidR="007D385B" w:rsidRDefault="007D385B" w:rsidP="007D385B">
          <w:pPr>
            <w:pStyle w:val="ListBullet"/>
            <w:spacing w:line="240" w:lineRule="auto"/>
          </w:pPr>
          <w:r>
            <w:t>Spent six weeks on campus of CMU learning game development principles and techniques including Unity programming (C#), 2D art, 3D modeling, sound design, and game design</w:t>
          </w:r>
        </w:p>
        <w:p w14:paraId="149D8F7C" w14:textId="77777777" w:rsidR="007D385B" w:rsidRDefault="007D385B" w:rsidP="007D385B">
          <w:pPr>
            <w:pStyle w:val="ListBullet"/>
            <w:spacing w:line="240" w:lineRule="auto"/>
          </w:pPr>
          <w:r>
            <w:t>Developed two complete games with two 5-person teams</w:t>
          </w:r>
        </w:p>
        <w:p w14:paraId="7B9649E8" w14:textId="77777777" w:rsidR="007D385B" w:rsidRPr="00E07C38" w:rsidRDefault="007D385B" w:rsidP="007D385B">
          <w:pPr>
            <w:pStyle w:val="ListBullet"/>
            <w:spacing w:line="276" w:lineRule="auto"/>
          </w:pPr>
          <w:r>
            <w:t>Served as team producer for both projects</w:t>
          </w:r>
        </w:p>
      </w:sdtContent>
    </w:sdt>
    <w:p w14:paraId="62494FDF" w14:textId="77777777" w:rsidR="007D385B" w:rsidRPr="00E07C38" w:rsidRDefault="005934DF" w:rsidP="007D385B">
      <w:pPr>
        <w:pStyle w:val="Heading2"/>
      </w:pPr>
      <w:sdt>
        <w:sdtPr>
          <w:id w:val="9459739"/>
          <w:placeholder>
            <w:docPart w:val="EC0344681E879F40AC258CE2BDA60B24"/>
          </w:placeholder>
        </w:sdtPr>
        <w:sdtEndPr/>
        <w:sdtContent>
          <w:r w:rsidR="007D385B" w:rsidRPr="00E07C38">
            <w:t>Howard University Pre-College for Engineering Systems (PCES) summer program</w:t>
          </w:r>
        </w:sdtContent>
      </w:sdt>
      <w:r w:rsidR="007D385B" w:rsidRPr="00E07C38">
        <w:tab/>
      </w:r>
      <w:r w:rsidR="007D385B" w:rsidRPr="00E07C38">
        <w:tab/>
        <w:t>June-July, 2014</w:t>
      </w:r>
    </w:p>
    <w:sdt>
      <w:sdtPr>
        <w:id w:val="9459741"/>
        <w:placeholder>
          <w:docPart w:val="5333AD6131138E4F961C52F2F02D1FF7"/>
        </w:placeholder>
      </w:sdtPr>
      <w:sdtEndPr/>
      <w:sdtContent>
        <w:p w14:paraId="318A1227" w14:textId="77777777" w:rsidR="007D385B" w:rsidRPr="00E07C38" w:rsidRDefault="007D385B" w:rsidP="007D385B">
          <w:pPr>
            <w:pStyle w:val="ListBullet"/>
            <w:spacing w:line="240" w:lineRule="auto"/>
          </w:pPr>
          <w:r w:rsidRPr="00E07C38">
            <w:t>Studied electrical engineering and related aspect of calculus, physics, and chemistry for four weeks while staying on campus at Howard University</w:t>
          </w:r>
        </w:p>
        <w:p w14:paraId="18E72A7A" w14:textId="77777777" w:rsidR="007D385B" w:rsidRDefault="007D385B" w:rsidP="007D385B">
          <w:pPr>
            <w:pStyle w:val="ListBullet"/>
            <w:spacing w:line="240" w:lineRule="auto"/>
          </w:pPr>
          <w:r w:rsidRPr="00E07C38">
            <w:t xml:space="preserve">Lead team of 6 to complete “Intelligent Load Control” project and </w:t>
          </w:r>
          <w:r>
            <w:t>project presentation</w:t>
          </w:r>
        </w:p>
        <w:p w14:paraId="775548A8" w14:textId="77777777" w:rsidR="007D385B" w:rsidRPr="00E07C38" w:rsidRDefault="007D385B" w:rsidP="007D385B">
          <w:pPr>
            <w:pStyle w:val="ListBullet"/>
            <w:spacing w:line="240" w:lineRule="auto"/>
          </w:pPr>
          <w:r>
            <w:t>Won award for best project presentation</w:t>
          </w:r>
        </w:p>
        <w:p w14:paraId="1DD15A08" w14:textId="77777777" w:rsidR="007D385B" w:rsidRPr="00E07C38" w:rsidRDefault="007D385B" w:rsidP="007D385B">
          <w:pPr>
            <w:pStyle w:val="ListBullet"/>
            <w:spacing w:line="240" w:lineRule="auto"/>
          </w:pPr>
          <w:r w:rsidRPr="00E07C38">
            <w:t>Earned $300</w:t>
          </w:r>
        </w:p>
      </w:sdtContent>
    </w:sdt>
    <w:p w14:paraId="631577EB" w14:textId="47A1A19F" w:rsidR="00075E2D" w:rsidRDefault="007D385B" w:rsidP="007D385B">
      <w:pPr>
        <w:pStyle w:val="Heading1"/>
        <w:spacing w:before="240"/>
        <w:rPr>
          <w:u w:val="single"/>
        </w:rPr>
      </w:pPr>
      <w:r>
        <w:rPr>
          <w:u w:val="single"/>
        </w:rPr>
        <w:t xml:space="preserve"> </w:t>
      </w:r>
      <w:r w:rsidR="00732BD8">
        <w:rPr>
          <w:u w:val="single"/>
        </w:rPr>
        <w:t>Accomplishments</w:t>
      </w:r>
    </w:p>
    <w:p w14:paraId="443F70A0" w14:textId="55E30113" w:rsidR="007D385B" w:rsidRPr="00251E40" w:rsidRDefault="00B91F0B" w:rsidP="007D385B">
      <w:pPr>
        <w:pStyle w:val="ListBullet"/>
        <w:rPr>
          <w:i/>
        </w:rPr>
      </w:pPr>
      <w:r>
        <w:t xml:space="preserve">Graduated </w:t>
      </w:r>
      <w:r w:rsidR="007D385B">
        <w:t>Magna Cum Laude</w:t>
      </w:r>
      <w:r w:rsidR="007D385B">
        <w:tab/>
      </w:r>
      <w:r w:rsidR="007D385B">
        <w:tab/>
      </w:r>
      <w:r w:rsidR="007D385B">
        <w:tab/>
      </w:r>
      <w:r w:rsidR="007D385B">
        <w:tab/>
      </w:r>
      <w:r w:rsidR="007D385B">
        <w:tab/>
      </w:r>
      <w:r w:rsidR="007D385B">
        <w:tab/>
      </w:r>
      <w:r>
        <w:tab/>
      </w:r>
      <w:r>
        <w:tab/>
      </w:r>
      <w:r w:rsidR="007D385B">
        <w:tab/>
        <w:t>2016</w:t>
      </w:r>
    </w:p>
    <w:p w14:paraId="79BD14C0" w14:textId="77777777" w:rsidR="007D385B" w:rsidRPr="00E07C38" w:rsidRDefault="007D385B" w:rsidP="007D385B">
      <w:pPr>
        <w:pStyle w:val="ListBullet"/>
        <w:rPr>
          <w:i/>
        </w:rPr>
      </w:pPr>
      <w:r>
        <w:t>Eagle Scout</w:t>
      </w:r>
      <w:r>
        <w:tab/>
      </w:r>
      <w:r>
        <w:tab/>
      </w:r>
      <w:r>
        <w:tab/>
      </w:r>
      <w:r>
        <w:tab/>
      </w:r>
      <w:r>
        <w:tab/>
      </w:r>
      <w:r>
        <w:tab/>
      </w:r>
      <w:r>
        <w:tab/>
      </w:r>
      <w:r>
        <w:tab/>
      </w:r>
      <w:r>
        <w:tab/>
      </w:r>
      <w:r>
        <w:tab/>
      </w:r>
      <w:r>
        <w:tab/>
        <w:t>2016</w:t>
      </w:r>
    </w:p>
    <w:p w14:paraId="6AD94719" w14:textId="0229C69F" w:rsidR="007D385B" w:rsidRPr="00B91F0B" w:rsidRDefault="00B91F0B" w:rsidP="007D385B">
      <w:pPr>
        <w:pStyle w:val="ListBullet"/>
        <w:rPr>
          <w:i/>
        </w:rPr>
      </w:pPr>
      <w:r>
        <w:t>Bishop McNamara High School C</w:t>
      </w:r>
      <w:r w:rsidR="0044363F">
        <w:t>omputer Science Department Awar</w:t>
      </w:r>
      <w:r>
        <w:t>d</w:t>
      </w:r>
      <w:r w:rsidR="007D385B">
        <w:tab/>
      </w:r>
      <w:r w:rsidR="007D385B">
        <w:tab/>
      </w:r>
      <w:r w:rsidR="007D385B">
        <w:tab/>
      </w:r>
      <w:r w:rsidR="007D385B">
        <w:tab/>
        <w:t>2016</w:t>
      </w:r>
    </w:p>
    <w:p w14:paraId="662C53CC" w14:textId="56F6E5B5" w:rsidR="00B91F0B" w:rsidRPr="00B91F0B" w:rsidRDefault="00B91F0B" w:rsidP="007D385B">
      <w:pPr>
        <w:pStyle w:val="ListBullet"/>
        <w:rPr>
          <w:i/>
        </w:rPr>
      </w:pPr>
      <w:r>
        <w:t>Inducted to National Honor Society</w:t>
      </w:r>
      <w:r>
        <w:tab/>
      </w:r>
      <w:r>
        <w:tab/>
      </w:r>
      <w:r>
        <w:tab/>
      </w:r>
      <w:r>
        <w:tab/>
      </w:r>
      <w:r>
        <w:tab/>
      </w:r>
      <w:r>
        <w:tab/>
      </w:r>
      <w:r>
        <w:tab/>
      </w:r>
      <w:r>
        <w:tab/>
        <w:t>2015</w:t>
      </w:r>
    </w:p>
    <w:p w14:paraId="4FC9EDF3" w14:textId="0BBA9E76" w:rsidR="00B91F0B" w:rsidRPr="00B91F0B" w:rsidRDefault="00B91F0B" w:rsidP="007D385B">
      <w:pPr>
        <w:pStyle w:val="ListBullet"/>
        <w:rPr>
          <w:i/>
        </w:rPr>
      </w:pPr>
      <w:r>
        <w:t>Inducted to Mu Alpha Theta Math Honor Society</w:t>
      </w:r>
      <w:r>
        <w:tab/>
      </w:r>
      <w:r>
        <w:tab/>
      </w:r>
      <w:r>
        <w:tab/>
      </w:r>
      <w:r>
        <w:tab/>
      </w:r>
      <w:r>
        <w:tab/>
      </w:r>
      <w:r>
        <w:tab/>
      </w:r>
      <w:r>
        <w:tab/>
        <w:t>2015</w:t>
      </w:r>
    </w:p>
    <w:p w14:paraId="58D7372E" w14:textId="700ACEB2" w:rsidR="00B91F0B" w:rsidRPr="00251E40" w:rsidRDefault="00B91F0B" w:rsidP="007D385B">
      <w:pPr>
        <w:pStyle w:val="ListBullet"/>
        <w:rPr>
          <w:i/>
        </w:rPr>
      </w:pPr>
      <w:r>
        <w:t>Peer Minister of Bishop McNamara High School (Spiritual Leadership program)</w:t>
      </w:r>
      <w:r>
        <w:tab/>
      </w:r>
      <w:r>
        <w:tab/>
      </w:r>
      <w:r>
        <w:tab/>
        <w:t>2015</w:t>
      </w:r>
    </w:p>
    <w:p w14:paraId="612740A2" w14:textId="45FF7331" w:rsidR="00251E40" w:rsidRPr="00251E40" w:rsidRDefault="00251E40" w:rsidP="00251E40">
      <w:pPr>
        <w:pStyle w:val="ListBullet"/>
        <w:rPr>
          <w:i/>
        </w:rPr>
      </w:pPr>
      <w:r>
        <w:t>American Regions Mathematic League High Teams Honors in Division B national competition</w:t>
      </w:r>
      <w:r>
        <w:tab/>
      </w:r>
      <w:r>
        <w:tab/>
        <w:t>2015</w:t>
      </w:r>
    </w:p>
    <w:p w14:paraId="48AA550A" w14:textId="41E0A6DB" w:rsidR="00251E40" w:rsidRPr="00251E40" w:rsidRDefault="00251E40" w:rsidP="00251E40">
      <w:pPr>
        <w:pStyle w:val="ListBullet"/>
        <w:rPr>
          <w:i/>
        </w:rPr>
      </w:pPr>
      <w:r>
        <w:t>Herndon Family Art Scholarship</w:t>
      </w:r>
      <w:r>
        <w:tab/>
      </w:r>
      <w:r>
        <w:tab/>
      </w:r>
      <w:r>
        <w:tab/>
      </w:r>
      <w:r>
        <w:tab/>
      </w:r>
      <w:r>
        <w:tab/>
      </w:r>
      <w:r>
        <w:tab/>
      </w:r>
      <w:r>
        <w:tab/>
      </w:r>
      <w:r>
        <w:tab/>
        <w:t>2015</w:t>
      </w:r>
    </w:p>
    <w:p w14:paraId="47C73FA0" w14:textId="4AFF6AD4" w:rsidR="00251E40" w:rsidRPr="005B0EF0" w:rsidRDefault="00251E40" w:rsidP="00251E40">
      <w:pPr>
        <w:pStyle w:val="ListBullet"/>
        <w:rPr>
          <w:i/>
        </w:rPr>
      </w:pPr>
      <w:r>
        <w:t>Xerox Award for Innovation and Information Technology</w:t>
      </w:r>
      <w:r>
        <w:tab/>
      </w:r>
      <w:r>
        <w:tab/>
      </w:r>
      <w:r>
        <w:tab/>
      </w:r>
      <w:r>
        <w:tab/>
      </w:r>
      <w:r>
        <w:tab/>
      </w:r>
      <w:r>
        <w:tab/>
        <w:t>2015</w:t>
      </w:r>
    </w:p>
    <w:p w14:paraId="275459CD" w14:textId="5D20DA9F" w:rsidR="005B0EF0" w:rsidRPr="007D385B" w:rsidRDefault="005B0EF0" w:rsidP="00251E40">
      <w:pPr>
        <w:pStyle w:val="ListBullet"/>
        <w:rPr>
          <w:i/>
        </w:rPr>
      </w:pPr>
      <w:r>
        <w:t>First Lego League Robot Design Award</w:t>
      </w:r>
      <w:r>
        <w:tab/>
      </w:r>
      <w:r>
        <w:tab/>
      </w:r>
      <w:r>
        <w:tab/>
      </w:r>
      <w:r>
        <w:tab/>
      </w:r>
      <w:r>
        <w:tab/>
      </w:r>
      <w:r>
        <w:tab/>
      </w:r>
      <w:r>
        <w:tab/>
      </w:r>
      <w:r>
        <w:tab/>
        <w:t>2012</w:t>
      </w:r>
    </w:p>
    <w:p w14:paraId="2C897A53" w14:textId="506FF4F4" w:rsidR="007D385B" w:rsidRPr="00251E40" w:rsidRDefault="007D385B" w:rsidP="00251E40">
      <w:pPr>
        <w:pStyle w:val="ListBullet"/>
        <w:rPr>
          <w:i/>
        </w:rPr>
      </w:pPr>
      <w:r>
        <w:lastRenderedPageBreak/>
        <w:t>Black Belt in Tang-Soo-Do</w:t>
      </w:r>
      <w:r>
        <w:tab/>
      </w:r>
      <w:r>
        <w:tab/>
      </w:r>
      <w:r>
        <w:tab/>
      </w:r>
      <w:r>
        <w:tab/>
      </w:r>
      <w:r>
        <w:tab/>
      </w:r>
      <w:r>
        <w:tab/>
      </w:r>
      <w:r>
        <w:tab/>
      </w:r>
      <w:r>
        <w:tab/>
      </w:r>
      <w:r>
        <w:tab/>
      </w:r>
      <w:r w:rsidR="005B0EF0">
        <w:t>2011</w:t>
      </w:r>
    </w:p>
    <w:p w14:paraId="55354EB4" w14:textId="77777777" w:rsidR="00B51469" w:rsidRPr="00732BD8" w:rsidRDefault="00B51469" w:rsidP="00B51469">
      <w:pPr>
        <w:pStyle w:val="Heading1"/>
        <w:spacing w:before="240"/>
        <w:rPr>
          <w:u w:val="single"/>
        </w:rPr>
      </w:pPr>
      <w:r w:rsidRPr="00732BD8">
        <w:rPr>
          <w:u w:val="single"/>
        </w:rPr>
        <w:t>Education</w:t>
      </w:r>
    </w:p>
    <w:p w14:paraId="79193F08" w14:textId="77777777" w:rsidR="00B51469" w:rsidRPr="00732BD8" w:rsidRDefault="00B51469" w:rsidP="00B51469">
      <w:pPr>
        <w:pStyle w:val="Heading3"/>
        <w:spacing w:before="0" w:line="480" w:lineRule="auto"/>
        <w:rPr>
          <w:b w:val="0"/>
          <w:sz w:val="22"/>
        </w:rPr>
      </w:pPr>
      <w:r w:rsidRPr="00732BD8">
        <w:rPr>
          <w:b w:val="0"/>
          <w:sz w:val="22"/>
        </w:rPr>
        <w:t>Cumulative GPA: 3.86</w:t>
      </w:r>
    </w:p>
    <w:sdt>
      <w:sdtPr>
        <w:rPr>
          <w:rFonts w:asciiTheme="minorHAnsi" w:eastAsiaTheme="minorEastAsia" w:hAnsiTheme="minorHAnsi" w:cstheme="minorBidi"/>
          <w:bCs w:val="0"/>
          <w:color w:val="auto"/>
          <w:sz w:val="20"/>
        </w:rPr>
        <w:id w:val="9459752"/>
        <w:placeholder>
          <w:docPart w:val="7BE88A5E0F338D48AD4768C4F2A7ACA6"/>
        </w:placeholder>
      </w:sdtPr>
      <w:sdtEndPr/>
      <w:sdtContent>
        <w:p w14:paraId="58940878" w14:textId="77777777" w:rsidR="00B51469" w:rsidRDefault="00B51469" w:rsidP="00B51469">
          <w:pPr>
            <w:pStyle w:val="Heading2"/>
            <w:tabs>
              <w:tab w:val="left" w:pos="6480"/>
              <w:tab w:val="left" w:pos="7200"/>
              <w:tab w:val="left" w:pos="7920"/>
              <w:tab w:val="left" w:pos="8640"/>
              <w:tab w:val="left" w:pos="9392"/>
            </w:tabs>
            <w:spacing w:before="0" w:after="0" w:line="276" w:lineRule="auto"/>
          </w:pPr>
          <w:r>
            <w:t>Carnegie Mellon University (Beginning in the Fall)</w:t>
          </w:r>
          <w:r w:rsidRPr="00E07C38">
            <w:tab/>
          </w:r>
          <w:r w:rsidRPr="00E07C38">
            <w:tab/>
          </w:r>
          <w:r w:rsidRPr="00E07C38">
            <w:tab/>
          </w:r>
          <w:r w:rsidRPr="00E07C38">
            <w:tab/>
          </w:r>
          <w:r>
            <w:t>2016-2020</w:t>
          </w:r>
          <w:r>
            <w:tab/>
          </w:r>
        </w:p>
        <w:p w14:paraId="4215D975" w14:textId="77777777" w:rsidR="00B51469" w:rsidRDefault="00B51469" w:rsidP="00B51469">
          <w:pPr>
            <w:pStyle w:val="BodyText"/>
            <w:spacing w:after="120"/>
          </w:pPr>
          <w:r>
            <w:t>B.S. of Computer Science</w:t>
          </w:r>
        </w:p>
      </w:sdtContent>
    </w:sdt>
    <w:p w14:paraId="5B442CA0" w14:textId="77777777" w:rsidR="00B51469" w:rsidRDefault="00B51469" w:rsidP="00B51469">
      <w:pPr>
        <w:pStyle w:val="Heading2"/>
        <w:spacing w:before="0" w:after="0" w:line="360" w:lineRule="auto"/>
      </w:pPr>
      <w:r w:rsidRPr="00E07C38">
        <w:t>Bishop McNamara High School</w:t>
      </w:r>
      <w:r w:rsidRPr="00E07C38">
        <w:tab/>
      </w:r>
      <w:r w:rsidRPr="00E07C38">
        <w:tab/>
      </w:r>
      <w:r w:rsidRPr="00E07C38">
        <w:tab/>
      </w:r>
      <w:r w:rsidRPr="00E07C38">
        <w:tab/>
        <w:t>2014-</w:t>
      </w:r>
      <w:r>
        <w:t>2016</w:t>
      </w:r>
    </w:p>
    <w:p w14:paraId="6170EF22" w14:textId="77777777" w:rsidR="00B51469" w:rsidRDefault="005934DF" w:rsidP="00B51469">
      <w:pPr>
        <w:pStyle w:val="Heading2"/>
        <w:tabs>
          <w:tab w:val="left" w:pos="6480"/>
          <w:tab w:val="left" w:pos="7200"/>
          <w:tab w:val="left" w:pos="7920"/>
          <w:tab w:val="left" w:pos="8640"/>
          <w:tab w:val="left" w:pos="9392"/>
        </w:tabs>
        <w:spacing w:before="0" w:after="0" w:line="276" w:lineRule="auto"/>
      </w:pPr>
      <w:sdt>
        <w:sdtPr>
          <w:id w:val="-315885961"/>
          <w:placeholder>
            <w:docPart w:val="A4E42852E263014BB26B9FE55CB5121B"/>
          </w:placeholder>
        </w:sdtPr>
        <w:sdtEndPr/>
        <w:sdtContent>
          <w:sdt>
            <w:sdtPr>
              <w:id w:val="9459748"/>
              <w:placeholder>
                <w:docPart w:val="5C2EF2AC28E4624496750DE783DFAB5E"/>
              </w:placeholder>
            </w:sdtPr>
            <w:sdtEndPr/>
            <w:sdtContent>
              <w:r w:rsidR="00B51469" w:rsidRPr="00E07C38">
                <w:t>The Academy of Health Sciences @ PGCC</w:t>
              </w:r>
            </w:sdtContent>
          </w:sdt>
          <w:r w:rsidR="00B51469" w:rsidRPr="00E07C38">
            <w:tab/>
          </w:r>
          <w:r w:rsidR="00B51469" w:rsidRPr="00E07C38">
            <w:tab/>
          </w:r>
          <w:r w:rsidR="00B51469" w:rsidRPr="00E07C38">
            <w:tab/>
          </w:r>
          <w:r w:rsidR="00B51469" w:rsidRPr="00E07C38">
            <w:tab/>
            <w:t>2012-2014</w:t>
          </w:r>
        </w:sdtContent>
      </w:sdt>
    </w:p>
    <w:p w14:paraId="7838C9AA" w14:textId="77777777" w:rsidR="00B51469" w:rsidRPr="00732BD8" w:rsidRDefault="00B51469" w:rsidP="00B51469">
      <w:pPr>
        <w:pStyle w:val="Heading1"/>
        <w:spacing w:before="240"/>
        <w:rPr>
          <w:u w:val="single"/>
        </w:rPr>
      </w:pPr>
      <w:r w:rsidRPr="00732BD8">
        <w:rPr>
          <w:u w:val="single"/>
        </w:rPr>
        <w:t>Activities and Programs</w:t>
      </w:r>
    </w:p>
    <w:sdt>
      <w:sdtPr>
        <w:rPr>
          <w:rFonts w:asciiTheme="minorHAnsi" w:eastAsiaTheme="minorEastAsia" w:hAnsiTheme="minorHAnsi" w:cstheme="minorBidi"/>
          <w:b w:val="0"/>
          <w:bCs w:val="0"/>
          <w:color w:val="auto"/>
        </w:rPr>
        <w:id w:val="-1793434771"/>
        <w:placeholder>
          <w:docPart w:val="C90FE5E816B8E141A15B7B26C6AB8CE3"/>
        </w:placeholder>
      </w:sdtPr>
      <w:sdtEndPr/>
      <w:sdtContent>
        <w:sdt>
          <w:sdtPr>
            <w:rPr>
              <w:rFonts w:asciiTheme="minorHAnsi" w:eastAsiaTheme="minorEastAsia" w:hAnsiTheme="minorHAnsi" w:cstheme="minorBidi"/>
              <w:b w:val="0"/>
              <w:bCs w:val="0"/>
              <w:color w:val="auto"/>
            </w:rPr>
            <w:id w:val="-1237777164"/>
            <w:placeholder>
              <w:docPart w:val="DB6E187019474C45A463B2D626C88CF5"/>
            </w:placeholder>
          </w:sdtPr>
          <w:sdtEndPr/>
          <w:sdtContent>
            <w:sdt>
              <w:sdtPr>
                <w:rPr>
                  <w:rFonts w:asciiTheme="minorHAnsi" w:eastAsiaTheme="minorEastAsia" w:hAnsiTheme="minorHAnsi" w:cstheme="minorBidi"/>
                  <w:b w:val="0"/>
                  <w:bCs w:val="0"/>
                  <w:color w:val="auto"/>
                </w:rPr>
                <w:id w:val="1240753787"/>
                <w:placeholder>
                  <w:docPart w:val="DBEBAA97F930AB44A0AC419863B5F954"/>
                </w:placeholder>
              </w:sdtPr>
              <w:sdtEndPr/>
              <w:sdtContent>
                <w:p w14:paraId="359D7FA3" w14:textId="77777777" w:rsidR="00B51469" w:rsidRPr="00E07C38" w:rsidRDefault="00B51469" w:rsidP="00B51469">
                  <w:pPr>
                    <w:pStyle w:val="Heading3"/>
                    <w:spacing w:line="240" w:lineRule="auto"/>
                    <w:rPr>
                      <w:b w:val="0"/>
                    </w:rPr>
                  </w:pPr>
                  <w:r w:rsidRPr="00E07C38">
                    <w:rPr>
                      <w:b w:val="0"/>
                    </w:rPr>
                    <w:t>UMD Pre-College Scholars Program</w:t>
                  </w:r>
                  <w:r w:rsidRPr="00E07C38">
                    <w:rPr>
                      <w:b w:val="0"/>
                    </w:rPr>
                    <w:tab/>
                  </w:r>
                  <w:r w:rsidRPr="00E07C38">
                    <w:rPr>
                      <w:b w:val="0"/>
                    </w:rPr>
                    <w:tab/>
                  </w:r>
                  <w:r w:rsidRPr="00E07C38">
                    <w:rPr>
                      <w:b w:val="0"/>
                    </w:rPr>
                    <w:tab/>
                  </w:r>
                  <w:r w:rsidRPr="00E07C38">
                    <w:rPr>
                      <w:b w:val="0"/>
                    </w:rPr>
                    <w:tab/>
                  </w:r>
                  <w:r w:rsidRPr="00E07C38">
                    <w:rPr>
                      <w:b w:val="0"/>
                    </w:rPr>
                    <w:tab/>
                  </w:r>
                  <w:r w:rsidRPr="00E07C38">
                    <w:rPr>
                      <w:b w:val="0"/>
                    </w:rPr>
                    <w:tab/>
                  </w:r>
                  <w:r w:rsidRPr="00E07C38">
                    <w:rPr>
                      <w:b w:val="0"/>
                    </w:rPr>
                    <w:tab/>
                    <w:t>Grade 10</w:t>
                  </w:r>
                </w:p>
                <w:p w14:paraId="696B4198" w14:textId="038F7A28" w:rsidR="00B51469" w:rsidRPr="00E07C38" w:rsidRDefault="00B51469" w:rsidP="00BF5B00">
                  <w:pPr>
                    <w:pStyle w:val="ListBullet"/>
                    <w:spacing w:line="240" w:lineRule="auto"/>
                  </w:pPr>
                  <w:r w:rsidRPr="00E07C38">
                    <w:t>Engineering and SAT prep program twice a month for about 6 months</w:t>
                  </w:r>
                </w:p>
              </w:sdtContent>
            </w:sdt>
          </w:sdtContent>
        </w:sdt>
        <w:sdt>
          <w:sdtPr>
            <w:rPr>
              <w:b/>
              <w:sz w:val="20"/>
            </w:rPr>
            <w:id w:val="-1355350754"/>
            <w:placeholder>
              <w:docPart w:val="A059AAC8D536D04FA68F16615FD6E875"/>
            </w:placeholder>
          </w:sdtPr>
          <w:sdtEndPr/>
          <w:sdtContent>
            <w:p w14:paraId="52C054AF" w14:textId="77777777" w:rsidR="00B51469" w:rsidRPr="00E07C38" w:rsidRDefault="00B51469" w:rsidP="00B51469">
              <w:pPr>
                <w:pStyle w:val="Heading2"/>
              </w:pPr>
              <w:r w:rsidRPr="00E07C38">
                <w:t>First Technology Challenge</w:t>
              </w:r>
              <w:r w:rsidRPr="00E07C38">
                <w:tab/>
              </w:r>
              <w:r w:rsidRPr="00E07C38">
                <w:tab/>
              </w:r>
              <w:r w:rsidRPr="00E07C38">
                <w:tab/>
              </w:r>
              <w:r w:rsidRPr="00E07C38">
                <w:tab/>
                <w:t>Grade 10</w:t>
              </w:r>
            </w:p>
            <w:p w14:paraId="377DB011" w14:textId="77777777" w:rsidR="00B51469" w:rsidRPr="00E07C38" w:rsidRDefault="00B51469" w:rsidP="00BF5B00">
              <w:pPr>
                <w:pStyle w:val="ListBullet"/>
                <w:spacing w:line="240" w:lineRule="auto"/>
              </w:pPr>
              <w:r w:rsidRPr="00E07C38">
                <w:t>Robotics competition</w:t>
              </w:r>
            </w:p>
            <w:p w14:paraId="38D55A19" w14:textId="5FA8DB7E" w:rsidR="00B51469" w:rsidRPr="00E07C38" w:rsidRDefault="00B51469" w:rsidP="00B51469">
              <w:pPr>
                <w:pStyle w:val="Heading2"/>
              </w:pPr>
              <w:r>
                <w:t>High School Computer Competition Washington, D.C. team</w:t>
              </w:r>
              <w:r>
                <w:tab/>
              </w:r>
              <w:r>
                <w:tab/>
              </w:r>
              <w:r>
                <w:tab/>
              </w:r>
              <w:r>
                <w:tab/>
                <w:t>Grade 7-9</w:t>
              </w:r>
            </w:p>
            <w:sdt>
              <w:sdtPr>
                <w:id w:val="-437146260"/>
                <w:placeholder>
                  <w:docPart w:val="FEBEC8976560EB42902B8753DCEC012E"/>
                </w:placeholder>
              </w:sdtPr>
              <w:sdtEndPr/>
              <w:sdtContent>
                <w:p w14:paraId="0492125A" w14:textId="77777777" w:rsidR="00B51469" w:rsidRDefault="00B51469" w:rsidP="00B51469">
                  <w:pPr>
                    <w:pStyle w:val="ListBullet"/>
                  </w:pPr>
                  <w:r>
                    <w:t>Years of training in HTML, CSS, JavaScript, PHP, MySQL, JSTL, and jQuery</w:t>
                  </w:r>
                </w:p>
                <w:p w14:paraId="2CCED329" w14:textId="72B8904C" w:rsidR="00B51469" w:rsidRDefault="00B51469" w:rsidP="00B51469">
                  <w:pPr>
                    <w:pStyle w:val="ListBullet"/>
                  </w:pPr>
                  <w:r>
                    <w:t>Several fully functioning team website projects completed each year</w:t>
                  </w:r>
                </w:p>
              </w:sdtContent>
            </w:sdt>
            <w:p w14:paraId="5CAD65FF" w14:textId="6BDCEE09" w:rsidR="00B51469" w:rsidRPr="00E07C38" w:rsidRDefault="00B51469" w:rsidP="00B51469">
              <w:pPr>
                <w:pStyle w:val="Heading2"/>
              </w:pPr>
              <w:r w:rsidRPr="00E07C38">
                <w:t xml:space="preserve"> First Lego League</w:t>
              </w:r>
              <w:r w:rsidRPr="00E07C38">
                <w:tab/>
              </w:r>
              <w:r w:rsidRPr="00E07C38">
                <w:tab/>
              </w:r>
              <w:r w:rsidRPr="00E07C38">
                <w:tab/>
              </w:r>
              <w:r w:rsidRPr="00E07C38">
                <w:tab/>
                <w:t>Grade 8</w:t>
              </w:r>
            </w:p>
            <w:sdt>
              <w:sdtPr>
                <w:id w:val="-814789680"/>
                <w:placeholder>
                  <w:docPart w:val="422A0D0E76F3014098030F4C4AA4C1B4"/>
                </w:placeholder>
              </w:sdtPr>
              <w:sdtEndPr/>
              <w:sdtContent>
                <w:p w14:paraId="5B9FC8FC" w14:textId="77777777" w:rsidR="00B51469" w:rsidRDefault="00B51469" w:rsidP="00B51469">
                  <w:pPr>
                    <w:pStyle w:val="ListBullet"/>
                  </w:pPr>
                  <w:r w:rsidRPr="00E07C38">
                    <w:t>Team won Robot Design Award at Regional level</w:t>
                  </w:r>
                </w:p>
                <w:p w14:paraId="257AEB15" w14:textId="1BEE464A" w:rsidR="00B51469" w:rsidRDefault="00B51469" w:rsidP="00B51469">
                  <w:pPr>
                    <w:pStyle w:val="ListBullet"/>
                  </w:pPr>
                  <w:r w:rsidRPr="00E07C38">
                    <w:t>Team advanced to State and won 3</w:t>
                  </w:r>
                  <w:r w:rsidRPr="00B51469">
                    <w:rPr>
                      <w:vertAlign w:val="superscript"/>
                    </w:rPr>
                    <w:t>rd</w:t>
                  </w:r>
                  <w:r w:rsidRPr="00E07C38">
                    <w:t xml:space="preserve"> place in innovation</w:t>
                  </w:r>
                </w:p>
              </w:sdtContent>
            </w:sdt>
            <w:p w14:paraId="6BD844A1" w14:textId="5867E9A3" w:rsidR="00B51469" w:rsidRPr="00E07C38" w:rsidRDefault="00B51469" w:rsidP="00B51469">
              <w:pPr>
                <w:pStyle w:val="Heading3"/>
                <w:spacing w:line="240" w:lineRule="auto"/>
                <w:rPr>
                  <w:b w:val="0"/>
                </w:rPr>
              </w:pPr>
              <w:r w:rsidRPr="00E07C38">
                <w:rPr>
                  <w:b w:val="0"/>
                </w:rPr>
                <w:t xml:space="preserve"> Other </w:t>
              </w:r>
            </w:p>
          </w:sdtContent>
        </w:sdt>
        <w:sdt>
          <w:sdtPr>
            <w:id w:val="-780881330"/>
            <w:placeholder>
              <w:docPart w:val="11925A3315180C4FBD186204F58E105F"/>
            </w:placeholder>
          </w:sdtPr>
          <w:sdtEndPr/>
          <w:sdtContent>
            <w:p w14:paraId="62CDC720" w14:textId="77777777" w:rsidR="00B51469" w:rsidRPr="00E07C38" w:rsidRDefault="00B51469" w:rsidP="00B51469">
              <w:pPr>
                <w:pStyle w:val="ListBullet"/>
                <w:rPr>
                  <w:i/>
                </w:rPr>
              </w:pPr>
              <w:r w:rsidRPr="00E07C38">
                <w:t>Rubik’s cube competition team (7</w:t>
              </w:r>
              <w:r w:rsidRPr="00E07C38">
                <w:rPr>
                  <w:vertAlign w:val="superscript"/>
                </w:rPr>
                <w:t>th</w:t>
              </w:r>
              <w:r w:rsidRPr="00E07C38">
                <w:t xml:space="preserve"> and 9</w:t>
              </w:r>
              <w:r w:rsidRPr="00E07C38">
                <w:rPr>
                  <w:vertAlign w:val="superscript"/>
                </w:rPr>
                <w:t>th</w:t>
              </w:r>
              <w:r w:rsidRPr="00E07C38">
                <w:t>)</w:t>
              </w:r>
            </w:p>
            <w:p w14:paraId="0CC31A62" w14:textId="77777777" w:rsidR="00B51469" w:rsidRPr="00E07C38" w:rsidRDefault="00B51469" w:rsidP="00B51469">
              <w:pPr>
                <w:pStyle w:val="ListBullet"/>
                <w:rPr>
                  <w:i/>
                </w:rPr>
              </w:pPr>
              <w:r w:rsidRPr="00E07C38">
                <w:t>Track (10</w:t>
              </w:r>
              <w:r w:rsidRPr="00E07C38">
                <w:rPr>
                  <w:vertAlign w:val="superscript"/>
                </w:rPr>
                <w:t>th</w:t>
              </w:r>
              <w:r w:rsidRPr="00E07C38">
                <w:t>)</w:t>
              </w:r>
            </w:p>
            <w:p w14:paraId="33D7CA24" w14:textId="77777777" w:rsidR="00B51469" w:rsidRPr="00E07C38" w:rsidRDefault="00B51469" w:rsidP="00B51469">
              <w:pPr>
                <w:pStyle w:val="ListBullet"/>
                <w:rPr>
                  <w:i/>
                </w:rPr>
              </w:pPr>
              <w:r w:rsidRPr="00E07C38">
                <w:t>Hei Dong Gum Do (10</w:t>
              </w:r>
              <w:r w:rsidRPr="00E07C38">
                <w:rPr>
                  <w:vertAlign w:val="superscript"/>
                </w:rPr>
                <w:t>th</w:t>
              </w:r>
              <w:r w:rsidRPr="00E07C38">
                <w:t>-present)</w:t>
              </w:r>
            </w:p>
            <w:p w14:paraId="57241956" w14:textId="77777777" w:rsidR="00EC2898" w:rsidRDefault="00B51469" w:rsidP="00B51469">
              <w:pPr>
                <w:pStyle w:val="ListBullet"/>
                <w:ind w:left="558"/>
                <w:rPr>
                  <w:i/>
                </w:rPr>
              </w:pPr>
              <w:r w:rsidRPr="00E07C38">
                <w:rPr>
                  <w:i/>
                </w:rPr>
                <w:t xml:space="preserve">Korean Sword Art – </w:t>
              </w:r>
              <w:r>
                <w:rPr>
                  <w:i/>
                </w:rPr>
                <w:t xml:space="preserve">Blue </w:t>
              </w:r>
              <w:r w:rsidRPr="00E07C38">
                <w:rPr>
                  <w:i/>
                </w:rPr>
                <w:t>Belt</w:t>
              </w:r>
            </w:p>
            <w:p w14:paraId="0F37E4B3" w14:textId="77777777" w:rsidR="00EC2898" w:rsidRPr="00E07C38" w:rsidRDefault="00EC2898" w:rsidP="00EC2898">
              <w:pPr>
                <w:pStyle w:val="ListBullet"/>
                <w:rPr>
                  <w:i/>
                </w:rPr>
              </w:pPr>
              <w:r w:rsidRPr="00E07C38">
                <w:t>Tang Soo Do (up to 7</w:t>
              </w:r>
              <w:r w:rsidRPr="00E07C38">
                <w:rPr>
                  <w:vertAlign w:val="superscript"/>
                </w:rPr>
                <w:t>th</w:t>
              </w:r>
              <w:r w:rsidRPr="00E07C38">
                <w:t>)</w:t>
              </w:r>
            </w:p>
            <w:p w14:paraId="25D24777" w14:textId="6E4D64C4" w:rsidR="00B51469" w:rsidRPr="00B51469" w:rsidRDefault="00EC2898" w:rsidP="00EC2898">
              <w:pPr>
                <w:pStyle w:val="ListBullet"/>
                <w:ind w:left="558"/>
                <w:rPr>
                  <w:i/>
                </w:rPr>
              </w:pPr>
              <w:r w:rsidRPr="00E07C38">
                <w:rPr>
                  <w:i/>
                </w:rPr>
                <w:t>Korean Martial Art – Black Belt</w:t>
              </w:r>
            </w:p>
          </w:sdtContent>
        </w:sdt>
      </w:sdtContent>
    </w:sdt>
    <w:p w14:paraId="691F31FF" w14:textId="16972B50" w:rsidR="00732BD8" w:rsidRPr="005B0EF0" w:rsidRDefault="00732BD8" w:rsidP="00B51469">
      <w:pPr>
        <w:pStyle w:val="Heading3"/>
        <w:spacing w:line="240" w:lineRule="auto"/>
        <w:rPr>
          <w:b w:val="0"/>
        </w:rPr>
      </w:pPr>
    </w:p>
    <w:sectPr w:rsidR="00732BD8" w:rsidRPr="005B0EF0" w:rsidSect="00075E2D">
      <w:headerReference w:type="default" r:id="rId7"/>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DCBB64" w14:textId="77777777" w:rsidR="005934DF" w:rsidRDefault="005934DF">
      <w:pPr>
        <w:spacing w:line="240" w:lineRule="auto"/>
      </w:pPr>
      <w:r>
        <w:separator/>
      </w:r>
    </w:p>
  </w:endnote>
  <w:endnote w:type="continuationSeparator" w:id="0">
    <w:p w14:paraId="3473FBB9" w14:textId="77777777" w:rsidR="005934DF" w:rsidRDefault="005934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F5947" w14:textId="77777777" w:rsidR="00E07C38" w:rsidRDefault="00E07C38">
    <w:pPr>
      <w:pStyle w:val="Footer"/>
    </w:pPr>
    <w:r>
      <w:fldChar w:fldCharType="begin"/>
    </w:r>
    <w:r>
      <w:instrText xml:space="preserve"> Page </w:instrText>
    </w:r>
    <w:r>
      <w:fldChar w:fldCharType="separate"/>
    </w:r>
    <w:r w:rsidR="008A1A87">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D1BCD9" w14:textId="77777777" w:rsidR="005934DF" w:rsidRDefault="005934DF">
      <w:pPr>
        <w:spacing w:line="240" w:lineRule="auto"/>
      </w:pPr>
      <w:r>
        <w:separator/>
      </w:r>
    </w:p>
  </w:footnote>
  <w:footnote w:type="continuationSeparator" w:id="0">
    <w:p w14:paraId="495150BB" w14:textId="77777777" w:rsidR="005934DF" w:rsidRDefault="005934D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298"/>
      <w:gridCol w:w="2718"/>
    </w:tblGrid>
    <w:tr w:rsidR="00E07C38" w14:paraId="1F7BE0F1" w14:textId="77777777">
      <w:tc>
        <w:tcPr>
          <w:tcW w:w="8298" w:type="dxa"/>
          <w:vAlign w:val="center"/>
        </w:tcPr>
        <w:p w14:paraId="435FA8C5" w14:textId="77777777" w:rsidR="00E07C38" w:rsidRDefault="00E07C38">
          <w:pPr>
            <w:pStyle w:val="Title"/>
          </w:pPr>
        </w:p>
      </w:tc>
      <w:tc>
        <w:tcPr>
          <w:tcW w:w="2718" w:type="dxa"/>
          <w:vAlign w:val="center"/>
        </w:tcPr>
        <w:p w14:paraId="47DA5F03" w14:textId="77777777" w:rsidR="00E07C38" w:rsidRDefault="00E07C38">
          <w:pPr>
            <w:pStyle w:val="Boxes"/>
          </w:pPr>
          <w:r>
            <w:rPr>
              <w:noProof/>
            </w:rPr>
            <w:drawing>
              <wp:inline distT="0" distB="0" distL="0" distR="0" wp14:anchorId="3FC385C5" wp14:editId="4AEFAB89">
                <wp:extent cx="138569" cy="137160"/>
                <wp:effectExtent l="19050" t="19050" r="13831" b="15240"/>
                <wp:docPr id="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7947FDB" wp14:editId="46F9F3A3">
                <wp:extent cx="138569" cy="137160"/>
                <wp:effectExtent l="19050" t="19050" r="13831" b="15240"/>
                <wp:docPr id="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E049073" wp14:editId="10267C9F">
                <wp:extent cx="138569" cy="137160"/>
                <wp:effectExtent l="19050" t="19050" r="13831" b="15240"/>
                <wp:docPr id="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2F87A885" wp14:editId="0258B81C">
                <wp:extent cx="138569" cy="137160"/>
                <wp:effectExtent l="19050" t="19050" r="13831" b="15240"/>
                <wp:docPr id="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209BA9B8" wp14:editId="0ECABD62">
                <wp:extent cx="138569" cy="137160"/>
                <wp:effectExtent l="19050" t="19050" r="13831" b="15240"/>
                <wp:docPr id="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7131C6" w14:textId="77777777" w:rsidR="00E07C38" w:rsidRDefault="00E07C3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298"/>
      <w:gridCol w:w="2718"/>
    </w:tblGrid>
    <w:tr w:rsidR="00E07C38" w14:paraId="48290379" w14:textId="77777777">
      <w:tc>
        <w:tcPr>
          <w:tcW w:w="8298" w:type="dxa"/>
          <w:vAlign w:val="center"/>
        </w:tcPr>
        <w:p w14:paraId="641F901A" w14:textId="77777777" w:rsidR="00E07C38" w:rsidRDefault="00E07C38">
          <w:pPr>
            <w:pStyle w:val="Title"/>
          </w:pPr>
          <w:r>
            <w:fldChar w:fldCharType="begin"/>
          </w:r>
          <w:r>
            <w:instrText xml:space="preserve"> PLACEHOLDER </w:instrText>
          </w:r>
          <w:r>
            <w:fldChar w:fldCharType="begin"/>
          </w:r>
          <w:r>
            <w:instrText xml:space="preserve"> IF </w:instrText>
          </w:r>
          <w:fldSimple w:instr=" USERNAME ">
            <w:r w:rsidR="00061A54">
              <w:rPr>
                <w:noProof/>
              </w:rPr>
              <w:instrText>Stephen Thomas-Dorin</w:instrText>
            </w:r>
          </w:fldSimple>
          <w:r>
            <w:instrText xml:space="preserve">="" "[Your Name]" </w:instrText>
          </w:r>
          <w:fldSimple w:instr=" USERNAME ">
            <w:r w:rsidR="00061A54">
              <w:rPr>
                <w:noProof/>
              </w:rPr>
              <w:instrText>Stephen Thomas-Dorin</w:instrText>
            </w:r>
          </w:fldSimple>
          <w:r>
            <w:fldChar w:fldCharType="separate"/>
          </w:r>
          <w:r w:rsidR="00061A54">
            <w:rPr>
              <w:noProof/>
            </w:rPr>
            <w:instrText>Stephen Thomas-Dorin</w:instrText>
          </w:r>
          <w:r>
            <w:fldChar w:fldCharType="end"/>
          </w:r>
          <w:r>
            <w:instrText xml:space="preserve"> \* MERGEFORMAT</w:instrText>
          </w:r>
          <w:r>
            <w:fldChar w:fldCharType="separate"/>
          </w:r>
          <w:r w:rsidR="005934DF">
            <w:t xml:space="preserve">Stephen </w:t>
          </w:r>
          <w:r w:rsidR="005934DF">
            <w:rPr>
              <w:noProof/>
            </w:rPr>
            <w:t>Thomas-Dorin</w:t>
          </w:r>
          <w:r>
            <w:fldChar w:fldCharType="end"/>
          </w:r>
        </w:p>
      </w:tc>
      <w:tc>
        <w:tcPr>
          <w:tcW w:w="2718" w:type="dxa"/>
          <w:vAlign w:val="center"/>
        </w:tcPr>
        <w:p w14:paraId="29E8198D" w14:textId="77777777" w:rsidR="00E07C38" w:rsidRDefault="00E07C38">
          <w:pPr>
            <w:pStyle w:val="Boxes"/>
          </w:pPr>
          <w:r>
            <w:rPr>
              <w:noProof/>
            </w:rPr>
            <w:drawing>
              <wp:inline distT="0" distB="0" distL="0" distR="0" wp14:anchorId="12D0124D" wp14:editId="535AC234">
                <wp:extent cx="138569" cy="137160"/>
                <wp:effectExtent l="19050" t="19050" r="13831" b="15240"/>
                <wp:docPr id="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BD92180" wp14:editId="33E718D2">
                <wp:extent cx="138569" cy="137160"/>
                <wp:effectExtent l="19050" t="19050" r="13831" b="15240"/>
                <wp:docPr id="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43B00AA7" wp14:editId="539584C1">
                <wp:extent cx="138569" cy="137160"/>
                <wp:effectExtent l="19050" t="19050" r="13831" b="15240"/>
                <wp:docPr id="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2A12C305" wp14:editId="2CD067AA">
                <wp:extent cx="138569" cy="137160"/>
                <wp:effectExtent l="19050" t="19050" r="13831" b="15240"/>
                <wp:docPr id="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225BE39" wp14:editId="0CFF65E7">
                <wp:extent cx="138569" cy="137160"/>
                <wp:effectExtent l="19050" t="19050" r="13831" b="15240"/>
                <wp:docPr id="1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8771D35" w14:textId="6660CE4B" w:rsidR="00E07C38" w:rsidRDefault="00E07C38">
    <w:pPr>
      <w:pStyle w:val="ContactDetails"/>
    </w:pPr>
    <w:r>
      <w:t xml:space="preserve">Clinton, MD 20735 </w:t>
    </w:r>
    <w:r>
      <w:sym w:font="Wingdings 2" w:char="F097"/>
    </w:r>
    <w:r>
      <w:t xml:space="preserve"> Phone: (240) 779-3007  </w:t>
    </w:r>
    <w:r>
      <w:sym w:font="Wingdings 2" w:char="F097"/>
    </w:r>
    <w:r>
      <w:t xml:space="preserve"> E-Mail: Stephen.thomasdorin@gmail.com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049040E1"/>
    <w:multiLevelType w:val="hybridMultilevel"/>
    <w:tmpl w:val="89D2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D723D4"/>
    <w:multiLevelType w:val="hybridMultilevel"/>
    <w:tmpl w:val="786EA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6B7309"/>
    <w:multiLevelType w:val="hybridMultilevel"/>
    <w:tmpl w:val="071A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C77932"/>
    <w:multiLevelType w:val="hybridMultilevel"/>
    <w:tmpl w:val="A52A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1965D3"/>
    <w:rsid w:val="00000E13"/>
    <w:rsid w:val="00007E9D"/>
    <w:rsid w:val="00061A54"/>
    <w:rsid w:val="00075E2D"/>
    <w:rsid w:val="00086D53"/>
    <w:rsid w:val="000B07E8"/>
    <w:rsid w:val="000C1077"/>
    <w:rsid w:val="00100F58"/>
    <w:rsid w:val="00111C99"/>
    <w:rsid w:val="0013230F"/>
    <w:rsid w:val="00152692"/>
    <w:rsid w:val="00164F4E"/>
    <w:rsid w:val="001965D3"/>
    <w:rsid w:val="00251E40"/>
    <w:rsid w:val="003813CA"/>
    <w:rsid w:val="003D270A"/>
    <w:rsid w:val="003D5EEA"/>
    <w:rsid w:val="004105DC"/>
    <w:rsid w:val="00430E1F"/>
    <w:rsid w:val="0044363F"/>
    <w:rsid w:val="004E3669"/>
    <w:rsid w:val="005934DF"/>
    <w:rsid w:val="005B0EF0"/>
    <w:rsid w:val="005C452C"/>
    <w:rsid w:val="00626A20"/>
    <w:rsid w:val="006300C3"/>
    <w:rsid w:val="00696505"/>
    <w:rsid w:val="007152BA"/>
    <w:rsid w:val="00732BD8"/>
    <w:rsid w:val="007967F1"/>
    <w:rsid w:val="007D385B"/>
    <w:rsid w:val="0085799B"/>
    <w:rsid w:val="008A1340"/>
    <w:rsid w:val="008A1A87"/>
    <w:rsid w:val="008D32EA"/>
    <w:rsid w:val="00930F15"/>
    <w:rsid w:val="009658DB"/>
    <w:rsid w:val="00974B9C"/>
    <w:rsid w:val="00B42D62"/>
    <w:rsid w:val="00B51469"/>
    <w:rsid w:val="00B62734"/>
    <w:rsid w:val="00B91F0B"/>
    <w:rsid w:val="00BC0B47"/>
    <w:rsid w:val="00BC7F22"/>
    <w:rsid w:val="00BE2BC8"/>
    <w:rsid w:val="00BF5B00"/>
    <w:rsid w:val="00C87FD5"/>
    <w:rsid w:val="00D548A5"/>
    <w:rsid w:val="00DA45DA"/>
    <w:rsid w:val="00DD3772"/>
    <w:rsid w:val="00E07C38"/>
    <w:rsid w:val="00E47A1F"/>
    <w:rsid w:val="00EC2898"/>
    <w:rsid w:val="00ED00D3"/>
    <w:rsid w:val="00ED77FF"/>
    <w:rsid w:val="00F4229C"/>
    <w:rsid w:val="00F917CD"/>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6EEB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table" w:styleId="TableGrid">
    <w:name w:val="Table Grid"/>
    <w:basedOn w:val="TableNormal"/>
    <w:uiPriority w:val="59"/>
    <w:rsid w:val="003813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1DEF7564695C41973EEF219B3224E1"/>
        <w:category>
          <w:name w:val="General"/>
          <w:gallery w:val="placeholder"/>
        </w:category>
        <w:types>
          <w:type w:val="bbPlcHdr"/>
        </w:types>
        <w:behaviors>
          <w:behavior w:val="content"/>
        </w:behaviors>
        <w:guid w:val="{05FF8747-E5A1-8748-81D8-A63A2BE0E4EC}"/>
      </w:docPartPr>
      <w:docPartBody>
        <w:p w:rsidR="0096482D" w:rsidRDefault="00D462AD" w:rsidP="00D462AD">
          <w:pPr>
            <w:pStyle w:val="F31DEF7564695C41973EEF219B3224E1"/>
          </w:pPr>
          <w:r>
            <w:t>Lorem ipsum dolor</w:t>
          </w:r>
        </w:p>
      </w:docPartBody>
    </w:docPart>
    <w:docPart>
      <w:docPartPr>
        <w:name w:val="E662262501203C4890E438743E64425E"/>
        <w:category>
          <w:name w:val="General"/>
          <w:gallery w:val="placeholder"/>
        </w:category>
        <w:types>
          <w:type w:val="bbPlcHdr"/>
        </w:types>
        <w:behaviors>
          <w:behavior w:val="content"/>
        </w:behaviors>
        <w:guid w:val="{F9D5C4D2-E965-B44E-80B0-0071033CEFB9}"/>
      </w:docPartPr>
      <w:docPartBody>
        <w:p w:rsidR="00D462AD" w:rsidRDefault="00D462AD">
          <w:pPr>
            <w:pStyle w:val="ListBullet"/>
          </w:pPr>
          <w:r>
            <w:t>Etiam cursus suscipit enim. Nulla facilisi. Integer eleifend diam eu diam. Donec dapibus enim sollicitudin nulla. Nam hendrerit. Nunc id nisi. Curabitur sed neque. Pellentesque placerat consequat pede.</w:t>
          </w:r>
        </w:p>
        <w:p w:rsidR="00D462AD" w:rsidRDefault="00D462AD">
          <w:pPr>
            <w:pStyle w:val="ListBullet"/>
          </w:pPr>
          <w:r>
            <w:t>Nullam dapibus elementum metus. Aenean libero sem, commodo euismod, imperdiet et, molestie vel, neque. Duis nec sapien eu pede consectetuer placerat.</w:t>
          </w:r>
        </w:p>
        <w:p w:rsidR="0096482D" w:rsidRDefault="00D462AD" w:rsidP="00D462AD">
          <w:pPr>
            <w:pStyle w:val="E662262501203C4890E438743E64425E"/>
          </w:pPr>
          <w:r>
            <w:t>Pellentesque interdum, tellus non consectetuer mattis, lectus eros volutpat nunc, auctor nonummy nulla lectus nec tellus. Aliquam hendrerit lorem vulputate turpis.</w:t>
          </w:r>
        </w:p>
      </w:docPartBody>
    </w:docPart>
    <w:docPart>
      <w:docPartPr>
        <w:name w:val="254439A29F4DF8498DEBF4FCBAE42896"/>
        <w:category>
          <w:name w:val="General"/>
          <w:gallery w:val="placeholder"/>
        </w:category>
        <w:types>
          <w:type w:val="bbPlcHdr"/>
        </w:types>
        <w:behaviors>
          <w:behavior w:val="content"/>
        </w:behaviors>
        <w:guid w:val="{71425ACF-7EEB-DB42-9BB4-335570180ADC}"/>
      </w:docPartPr>
      <w:docPartBody>
        <w:p w:rsidR="0096482D" w:rsidRDefault="00D462AD" w:rsidP="00D462AD">
          <w:pPr>
            <w:pStyle w:val="254439A29F4DF8498DEBF4FCBAE42896"/>
          </w:pPr>
          <w:r>
            <w:t>Lorem ipsum dolor</w:t>
          </w:r>
        </w:p>
      </w:docPartBody>
    </w:docPart>
    <w:docPart>
      <w:docPartPr>
        <w:name w:val="5FC49BF93A53104EAE25057F8181C9E5"/>
        <w:category>
          <w:name w:val="General"/>
          <w:gallery w:val="placeholder"/>
        </w:category>
        <w:types>
          <w:type w:val="bbPlcHdr"/>
        </w:types>
        <w:behaviors>
          <w:behavior w:val="content"/>
        </w:behaviors>
        <w:guid w:val="{7DACEA9F-B65C-0244-9F85-02B9B9EDF96A}"/>
      </w:docPartPr>
      <w:docPartBody>
        <w:p w:rsidR="00D462AD" w:rsidRDefault="00D462AD">
          <w:pPr>
            <w:pStyle w:val="ListBullet"/>
          </w:pPr>
          <w:r>
            <w:t>Etiam cursus suscipit enim. Nulla facilisi. Integer eleifend diam eu diam. Donec dapibus enim sollicitudin nulla. Nam hendrerit. Nunc id nisi. Curabitur sed neque. Pellentesque placerat consequat pede.</w:t>
          </w:r>
        </w:p>
        <w:p w:rsidR="00D462AD" w:rsidRDefault="00D462AD">
          <w:pPr>
            <w:pStyle w:val="ListBullet"/>
          </w:pPr>
          <w:r>
            <w:t>Nullam dapibus elementum metus. Aenean libero sem, commodo euismod, imperdiet et, molestie vel, neque. Duis nec sapien eu pede consectetuer placerat.</w:t>
          </w:r>
        </w:p>
        <w:p w:rsidR="0096482D" w:rsidRDefault="00D462AD" w:rsidP="00D462AD">
          <w:pPr>
            <w:pStyle w:val="5FC49BF93A53104EAE25057F8181C9E5"/>
          </w:pPr>
          <w:r>
            <w:t>Pellentesque interdum, tellus non consectetuer mattis, lectus eros volutpat nunc, auctor nonummy nulla lectus nec tellus. Aliquam hendrerit lorem vulputate turpis.</w:t>
          </w:r>
        </w:p>
      </w:docPartBody>
    </w:docPart>
    <w:docPart>
      <w:docPartPr>
        <w:name w:val="EC0344681E879F40AC258CE2BDA60B24"/>
        <w:category>
          <w:name w:val="General"/>
          <w:gallery w:val="placeholder"/>
        </w:category>
        <w:types>
          <w:type w:val="bbPlcHdr"/>
        </w:types>
        <w:behaviors>
          <w:behavior w:val="content"/>
        </w:behaviors>
        <w:guid w:val="{C797030F-C240-0F42-9C3C-5C9B31550C6C}"/>
      </w:docPartPr>
      <w:docPartBody>
        <w:p w:rsidR="0096482D" w:rsidRDefault="00D462AD" w:rsidP="00D462AD">
          <w:pPr>
            <w:pStyle w:val="EC0344681E879F40AC258CE2BDA60B24"/>
          </w:pPr>
          <w:r>
            <w:t>Lorem ipsum dolor</w:t>
          </w:r>
        </w:p>
      </w:docPartBody>
    </w:docPart>
    <w:docPart>
      <w:docPartPr>
        <w:name w:val="5333AD6131138E4F961C52F2F02D1FF7"/>
        <w:category>
          <w:name w:val="General"/>
          <w:gallery w:val="placeholder"/>
        </w:category>
        <w:types>
          <w:type w:val="bbPlcHdr"/>
        </w:types>
        <w:behaviors>
          <w:behavior w:val="content"/>
        </w:behaviors>
        <w:guid w:val="{644CD37A-1A1F-ED40-AD3D-64AC6B7A54FD}"/>
      </w:docPartPr>
      <w:docPartBody>
        <w:p w:rsidR="00D462AD" w:rsidRDefault="00D462AD">
          <w:pPr>
            <w:pStyle w:val="ListBullet"/>
          </w:pPr>
          <w:r>
            <w:t>Etiam cursus suscipit enim. Nulla facilisi. Integer eleifend diam eu diam. Donec dapibus enim sollicitudin nulla. Nam hendrerit. Nunc id nisi. Curabitur sed neque. Pellentesque placerat consequat pede.</w:t>
          </w:r>
        </w:p>
        <w:p w:rsidR="00D462AD" w:rsidRDefault="00D462AD">
          <w:pPr>
            <w:pStyle w:val="ListBullet"/>
          </w:pPr>
          <w:r>
            <w:t>Nullam dapibus elementum metus. Aenean libero sem, commodo euismod, imperdiet et, molestie vel, neque. Duis nec sapien eu pede consectetuer placerat.</w:t>
          </w:r>
        </w:p>
        <w:p w:rsidR="0096482D" w:rsidRDefault="00D462AD" w:rsidP="00D462AD">
          <w:pPr>
            <w:pStyle w:val="5333AD6131138E4F961C52F2F02D1FF7"/>
          </w:pPr>
          <w:r>
            <w:t>Pellentesque interdum, tellus non consectetuer mattis, lectus eros volutpat nunc, auctor nonummy nulla lectus nec tellus. Aliquam hendrerit lorem vulputate turpis.</w:t>
          </w:r>
        </w:p>
      </w:docPartBody>
    </w:docPart>
    <w:docPart>
      <w:docPartPr>
        <w:name w:val="0D0AB5747DD3CF41A710621F9FC3EC24"/>
        <w:category>
          <w:name w:val="General"/>
          <w:gallery w:val="placeholder"/>
        </w:category>
        <w:types>
          <w:type w:val="bbPlcHdr"/>
        </w:types>
        <w:behaviors>
          <w:behavior w:val="content"/>
        </w:behaviors>
        <w:guid w:val="{2F9AB9A7-BE75-9246-A1CD-7B886F5D80BB}"/>
      </w:docPartPr>
      <w:docPartBody>
        <w:p w:rsidR="00C52B57" w:rsidRDefault="0096482D" w:rsidP="0096482D">
          <w:pPr>
            <w:pStyle w:val="0D0AB5747DD3CF41A710621F9FC3EC24"/>
          </w:pPr>
          <w:r>
            <w:t>Lorem ipsum dolor</w:t>
          </w:r>
        </w:p>
      </w:docPartBody>
    </w:docPart>
    <w:docPart>
      <w:docPartPr>
        <w:name w:val="0C7EF2D0C72759428FCD48E88665C168"/>
        <w:category>
          <w:name w:val="General"/>
          <w:gallery w:val="placeholder"/>
        </w:category>
        <w:types>
          <w:type w:val="bbPlcHdr"/>
        </w:types>
        <w:behaviors>
          <w:behavior w:val="content"/>
        </w:behaviors>
        <w:guid w:val="{6D37297E-053C-7649-B2AE-4E3F9BA5BDF5}"/>
      </w:docPartPr>
      <w:docPartBody>
        <w:p w:rsidR="0096482D" w:rsidRDefault="0096482D">
          <w:pPr>
            <w:pStyle w:val="ListBullet"/>
          </w:pPr>
          <w:r>
            <w:t>Etiam cursus suscipit enim. Nulla facilisi. Integer eleifend diam eu diam. Donec dapibus enim sollicitudin nulla. Nam hendrerit. Nunc id nisi. Curabitur sed neque. Pellentesque placerat consequat pede.</w:t>
          </w:r>
        </w:p>
        <w:p w:rsidR="0096482D" w:rsidRDefault="0096482D">
          <w:pPr>
            <w:pStyle w:val="ListBullet"/>
          </w:pPr>
          <w:r>
            <w:t>Nullam dapibus elementum metus. Aenean libero sem, commodo euismod, imperdiet et, molestie vel, neque. Duis nec sapien eu pede consectetuer placerat.</w:t>
          </w:r>
        </w:p>
        <w:p w:rsidR="00C52B57" w:rsidRDefault="0096482D" w:rsidP="0096482D">
          <w:pPr>
            <w:pStyle w:val="0C7EF2D0C72759428FCD48E88665C168"/>
          </w:pPr>
          <w:r>
            <w:t>Pellentesque interdum, tellus non consectetuer mattis, lectus eros volutpat nunc, auctor nonummy nulla lectus nec tellus. Aliquam hendrerit lorem vulputate turpis.</w:t>
          </w:r>
        </w:p>
      </w:docPartBody>
    </w:docPart>
    <w:docPart>
      <w:docPartPr>
        <w:name w:val="7BE88A5E0F338D48AD4768C4F2A7ACA6"/>
        <w:category>
          <w:name w:val="General"/>
          <w:gallery w:val="placeholder"/>
        </w:category>
        <w:types>
          <w:type w:val="bbPlcHdr"/>
        </w:types>
        <w:behaviors>
          <w:behavior w:val="content"/>
        </w:behaviors>
        <w:guid w:val="{C05C3E9C-184E-E14F-9470-5D5C8A8938B3}"/>
      </w:docPartPr>
      <w:docPartBody>
        <w:p w:rsidR="00C52B57" w:rsidRDefault="0096482D" w:rsidP="0096482D">
          <w:pPr>
            <w:pStyle w:val="7BE88A5E0F338D48AD4768C4F2A7ACA6"/>
          </w:pPr>
          <w:r>
            <w:t>Aliquam dapibus.</w:t>
          </w:r>
        </w:p>
      </w:docPartBody>
    </w:docPart>
    <w:docPart>
      <w:docPartPr>
        <w:name w:val="A4E42852E263014BB26B9FE55CB5121B"/>
        <w:category>
          <w:name w:val="General"/>
          <w:gallery w:val="placeholder"/>
        </w:category>
        <w:types>
          <w:type w:val="bbPlcHdr"/>
        </w:types>
        <w:behaviors>
          <w:behavior w:val="content"/>
        </w:behaviors>
        <w:guid w:val="{2E947CEA-31CD-7749-8251-78C09292090B}"/>
      </w:docPartPr>
      <w:docPartBody>
        <w:p w:rsidR="00C52B57" w:rsidRDefault="0096482D" w:rsidP="0096482D">
          <w:pPr>
            <w:pStyle w:val="A4E42852E263014BB26B9FE55CB5121B"/>
          </w:pPr>
          <w:r>
            <w:t>Aliquam dapibus.</w:t>
          </w:r>
        </w:p>
      </w:docPartBody>
    </w:docPart>
    <w:docPart>
      <w:docPartPr>
        <w:name w:val="5C2EF2AC28E4624496750DE783DFAB5E"/>
        <w:category>
          <w:name w:val="General"/>
          <w:gallery w:val="placeholder"/>
        </w:category>
        <w:types>
          <w:type w:val="bbPlcHdr"/>
        </w:types>
        <w:behaviors>
          <w:behavior w:val="content"/>
        </w:behaviors>
        <w:guid w:val="{D3803352-D12B-4F4A-94A1-B545D7239651}"/>
      </w:docPartPr>
      <w:docPartBody>
        <w:p w:rsidR="00C52B57" w:rsidRDefault="0096482D" w:rsidP="0096482D">
          <w:pPr>
            <w:pStyle w:val="5C2EF2AC28E4624496750DE783DFAB5E"/>
          </w:pPr>
          <w:r>
            <w:t>Aliquam dapibus.</w:t>
          </w:r>
        </w:p>
      </w:docPartBody>
    </w:docPart>
    <w:docPart>
      <w:docPartPr>
        <w:name w:val="C90FE5E816B8E141A15B7B26C6AB8CE3"/>
        <w:category>
          <w:name w:val="General"/>
          <w:gallery w:val="placeholder"/>
        </w:category>
        <w:types>
          <w:type w:val="bbPlcHdr"/>
        </w:types>
        <w:behaviors>
          <w:behavior w:val="content"/>
        </w:behaviors>
        <w:guid w:val="{DA3683F9-FCA8-C540-84E9-A144D2E7D4AA}"/>
      </w:docPartPr>
      <w:docPartBody>
        <w:p w:rsidR="00C52B57" w:rsidRDefault="0096482D" w:rsidP="0096482D">
          <w:pPr>
            <w:pStyle w:val="C90FE5E816B8E141A15B7B26C6AB8CE3"/>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DB6E187019474C45A463B2D626C88CF5"/>
        <w:category>
          <w:name w:val="General"/>
          <w:gallery w:val="placeholder"/>
        </w:category>
        <w:types>
          <w:type w:val="bbPlcHdr"/>
        </w:types>
        <w:behaviors>
          <w:behavior w:val="content"/>
        </w:behaviors>
        <w:guid w:val="{F2F861A1-2D7A-8C4C-87A0-5D87C3F99779}"/>
      </w:docPartPr>
      <w:docPartBody>
        <w:p w:rsidR="00C52B57" w:rsidRDefault="0096482D" w:rsidP="0096482D">
          <w:pPr>
            <w:pStyle w:val="DB6E187019474C45A463B2D626C88CF5"/>
          </w:pPr>
          <w:r>
            <w:t>Lorem ipsum dolor</w:t>
          </w:r>
        </w:p>
      </w:docPartBody>
    </w:docPart>
    <w:docPart>
      <w:docPartPr>
        <w:name w:val="DBEBAA97F930AB44A0AC419863B5F954"/>
        <w:category>
          <w:name w:val="General"/>
          <w:gallery w:val="placeholder"/>
        </w:category>
        <w:types>
          <w:type w:val="bbPlcHdr"/>
        </w:types>
        <w:behaviors>
          <w:behavior w:val="content"/>
        </w:behaviors>
        <w:guid w:val="{2FFCFE00-8E3A-B44B-A3B0-07030D8F00E1}"/>
      </w:docPartPr>
      <w:docPartBody>
        <w:p w:rsidR="00C52B57" w:rsidRDefault="0096482D" w:rsidP="0096482D">
          <w:pPr>
            <w:pStyle w:val="DBEBAA97F930AB44A0AC419863B5F954"/>
          </w:pPr>
          <w:r>
            <w:t>Lorem ipsum dolor</w:t>
          </w:r>
        </w:p>
      </w:docPartBody>
    </w:docPart>
    <w:docPart>
      <w:docPartPr>
        <w:name w:val="A059AAC8D536D04FA68F16615FD6E875"/>
        <w:category>
          <w:name w:val="General"/>
          <w:gallery w:val="placeholder"/>
        </w:category>
        <w:types>
          <w:type w:val="bbPlcHdr"/>
        </w:types>
        <w:behaviors>
          <w:behavior w:val="content"/>
        </w:behaviors>
        <w:guid w:val="{34C6B2DC-752B-254B-AF78-0D4DA01D088A}"/>
      </w:docPartPr>
      <w:docPartBody>
        <w:p w:rsidR="00C52B57" w:rsidRDefault="0096482D" w:rsidP="0096482D">
          <w:pPr>
            <w:pStyle w:val="A059AAC8D536D04FA68F16615FD6E875"/>
          </w:pPr>
          <w:r>
            <w:t>Lorem ipsum dolor</w:t>
          </w:r>
        </w:p>
      </w:docPartBody>
    </w:docPart>
    <w:docPart>
      <w:docPartPr>
        <w:name w:val="11925A3315180C4FBD186204F58E105F"/>
        <w:category>
          <w:name w:val="General"/>
          <w:gallery w:val="placeholder"/>
        </w:category>
        <w:types>
          <w:type w:val="bbPlcHdr"/>
        </w:types>
        <w:behaviors>
          <w:behavior w:val="content"/>
        </w:behaviors>
        <w:guid w:val="{8C8ABC22-8000-8148-94C5-416CB4543844}"/>
      </w:docPartPr>
      <w:docPartBody>
        <w:p w:rsidR="00C52B57" w:rsidRDefault="0096482D" w:rsidP="0096482D">
          <w:pPr>
            <w:pStyle w:val="11925A3315180C4FBD186204F58E105F"/>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422A0D0E76F3014098030F4C4AA4C1B4"/>
        <w:category>
          <w:name w:val="General"/>
          <w:gallery w:val="placeholder"/>
        </w:category>
        <w:types>
          <w:type w:val="bbPlcHdr"/>
        </w:types>
        <w:behaviors>
          <w:behavior w:val="content"/>
        </w:behaviors>
        <w:guid w:val="{5A7012BD-C6E6-304C-888A-846C9779F19C}"/>
      </w:docPartPr>
      <w:docPartBody>
        <w:p w:rsidR="0096482D" w:rsidRDefault="0096482D">
          <w:pPr>
            <w:pStyle w:val="ListBullet"/>
          </w:pPr>
          <w:r>
            <w:t>Etiam cursus suscipit enim. Nulla facilisi. Integer eleifend diam eu diam. Donec dapibus enim sollicitudin nulla. Nam hendrerit. Nunc id nisi. Curabitur sed neque. Pellentesque placerat consequat pede.</w:t>
          </w:r>
        </w:p>
        <w:p w:rsidR="0096482D" w:rsidRDefault="0096482D">
          <w:pPr>
            <w:pStyle w:val="ListBullet"/>
          </w:pPr>
          <w:r>
            <w:t>Nullam dapibus elementum metus. Aenean libero sem, commodo euismod, imperdiet et, molestie vel, neque. Duis nec sapien eu pede consectetuer placerat.</w:t>
          </w:r>
        </w:p>
        <w:p w:rsidR="00C52B57" w:rsidRDefault="0096482D" w:rsidP="0096482D">
          <w:pPr>
            <w:pStyle w:val="422A0D0E76F3014098030F4C4AA4C1B4"/>
          </w:pPr>
          <w:r>
            <w:t>Pellentesque interdum, tellus non consectetuer mattis, lectus eros volutpat nunc, auctor nonummy nulla lectus nec tellus. Aliquam hendrerit lorem vulputate turpis.</w:t>
          </w:r>
        </w:p>
      </w:docPartBody>
    </w:docPart>
    <w:docPart>
      <w:docPartPr>
        <w:name w:val="FEBEC8976560EB42902B8753DCEC012E"/>
        <w:category>
          <w:name w:val="General"/>
          <w:gallery w:val="placeholder"/>
        </w:category>
        <w:types>
          <w:type w:val="bbPlcHdr"/>
        </w:types>
        <w:behaviors>
          <w:behavior w:val="content"/>
        </w:behaviors>
        <w:guid w:val="{D5B3A430-478E-5A48-AADB-4D46C590C32B}"/>
      </w:docPartPr>
      <w:docPartBody>
        <w:p w:rsidR="0096482D" w:rsidRDefault="0096482D">
          <w:pPr>
            <w:pStyle w:val="ListBullet"/>
          </w:pPr>
          <w:r>
            <w:t>Etiam cursus suscipit enim. Nulla facilisi. Integer eleifend diam eu diam. Donec dapibus enim sollicitudin nulla. Nam hendrerit. Nunc id nisi. Curabitur sed neque. Pellentesque placerat consequat pede.</w:t>
          </w:r>
        </w:p>
        <w:p w:rsidR="0096482D" w:rsidRDefault="0096482D">
          <w:pPr>
            <w:pStyle w:val="ListBullet"/>
          </w:pPr>
          <w:r>
            <w:t>Nullam dapibus elementum metus. Aenean libero sem, commodo euismod, imperdiet et, molestie vel, neque. Duis nec sapien eu pede consectetuer placerat.</w:t>
          </w:r>
        </w:p>
        <w:p w:rsidR="00C52B57" w:rsidRDefault="0096482D" w:rsidP="0096482D">
          <w:pPr>
            <w:pStyle w:val="FEBEC8976560EB42902B8753DCEC012E"/>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00002FF" w:usb1="4000ACFF" w:usb2="00000001"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49D"/>
    <w:rsid w:val="000B550A"/>
    <w:rsid w:val="00470747"/>
    <w:rsid w:val="00674FB9"/>
    <w:rsid w:val="0083049D"/>
    <w:rsid w:val="008B1090"/>
    <w:rsid w:val="0096482D"/>
    <w:rsid w:val="00C52B57"/>
    <w:rsid w:val="00D462AD"/>
    <w:rsid w:val="00DD7A10"/>
    <w:rsid w:val="00E856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747B4BF8652594D900B69D7E578C482">
    <w:name w:val="1747B4BF8652594D900B69D7E578C482"/>
  </w:style>
  <w:style w:type="paragraph" w:customStyle="1" w:styleId="FE00E4A065100D46923AF8E02DABB260">
    <w:name w:val="FE00E4A065100D46923AF8E02DABB260"/>
  </w:style>
  <w:style w:type="paragraph" w:styleId="ListBullet">
    <w:name w:val="List Bullet"/>
    <w:basedOn w:val="Normal"/>
    <w:rsid w:val="0096482D"/>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236755B6A217A244B2E9C9C34A9C3FC1">
    <w:name w:val="236755B6A217A244B2E9C9C34A9C3FC1"/>
  </w:style>
  <w:style w:type="paragraph" w:customStyle="1" w:styleId="32D378F722538741960978A83BC9D5D3">
    <w:name w:val="32D378F722538741960978A83BC9D5D3"/>
  </w:style>
  <w:style w:type="paragraph" w:customStyle="1" w:styleId="E583B054F6B5634E99041AC1CDEED8E4">
    <w:name w:val="E583B054F6B5634E99041AC1CDEED8E4"/>
  </w:style>
  <w:style w:type="paragraph" w:customStyle="1" w:styleId="3F0AECEA98F50A499F516F40E54E32F7">
    <w:name w:val="3F0AECEA98F50A499F516F40E54E32F7"/>
  </w:style>
  <w:style w:type="paragraph" w:customStyle="1" w:styleId="EA4018ED7E3A05478735FC69A0F5F8AD">
    <w:name w:val="EA4018ED7E3A05478735FC69A0F5F8AD"/>
  </w:style>
  <w:style w:type="paragraph" w:customStyle="1" w:styleId="5D164BBA076AF64DBEC51DAAD6A0BA15">
    <w:name w:val="5D164BBA076AF64DBEC51DAAD6A0BA15"/>
  </w:style>
  <w:style w:type="paragraph" w:customStyle="1" w:styleId="34D2CDA56DFFC541842F4F1CF6810B33">
    <w:name w:val="34D2CDA56DFFC541842F4F1CF6810B33"/>
  </w:style>
  <w:style w:type="paragraph" w:customStyle="1" w:styleId="2195FFC9BDACE044B1DB3277C759C8EE">
    <w:name w:val="2195FFC9BDACE044B1DB3277C759C8EE"/>
  </w:style>
  <w:style w:type="paragraph" w:customStyle="1" w:styleId="D2EE898B5B06FC41A321C69D60AF378F">
    <w:name w:val="D2EE898B5B06FC41A321C69D60AF378F"/>
    <w:rsid w:val="0083049D"/>
  </w:style>
  <w:style w:type="paragraph" w:customStyle="1" w:styleId="E4531551D87FAC4C860274A31450B542">
    <w:name w:val="E4531551D87FAC4C860274A31450B542"/>
    <w:rsid w:val="0083049D"/>
  </w:style>
  <w:style w:type="paragraph" w:customStyle="1" w:styleId="4595FEE8463FA74DBBC0B1B23750566F">
    <w:name w:val="4595FEE8463FA74DBBC0B1B23750566F"/>
    <w:rsid w:val="0083049D"/>
  </w:style>
  <w:style w:type="paragraph" w:customStyle="1" w:styleId="5691A9636F6FDC45A62544376E05EFD0">
    <w:name w:val="5691A9636F6FDC45A62544376E05EFD0"/>
    <w:rsid w:val="0083049D"/>
  </w:style>
  <w:style w:type="paragraph" w:customStyle="1" w:styleId="055E8208A4721C48927DE49F4628C9A2">
    <w:name w:val="055E8208A4721C48927DE49F4628C9A2"/>
    <w:rsid w:val="00470747"/>
  </w:style>
  <w:style w:type="paragraph" w:customStyle="1" w:styleId="AB5503B672E8C74D82035CF9D4E6C705">
    <w:name w:val="AB5503B672E8C74D82035CF9D4E6C705"/>
    <w:rsid w:val="00470747"/>
  </w:style>
  <w:style w:type="paragraph" w:customStyle="1" w:styleId="10B54F3525A5F849B1017930CC83A8B3">
    <w:name w:val="10B54F3525A5F849B1017930CC83A8B3"/>
    <w:rsid w:val="00470747"/>
  </w:style>
  <w:style w:type="paragraph" w:customStyle="1" w:styleId="1D53095B30CA6944B0298272F4BAFA89">
    <w:name w:val="1D53095B30CA6944B0298272F4BAFA89"/>
    <w:rsid w:val="00470747"/>
  </w:style>
  <w:style w:type="paragraph" w:customStyle="1" w:styleId="8C7654B4E98F82449AFEE97B693DD22D">
    <w:name w:val="8C7654B4E98F82449AFEE97B693DD22D"/>
    <w:rsid w:val="00470747"/>
  </w:style>
  <w:style w:type="paragraph" w:customStyle="1" w:styleId="90EC55E135E6DA449E441FF491A8F99C">
    <w:name w:val="90EC55E135E6DA449E441FF491A8F99C"/>
    <w:rsid w:val="00470747"/>
  </w:style>
  <w:style w:type="paragraph" w:customStyle="1" w:styleId="25E60E541AD40A48BCECEED650097C16">
    <w:name w:val="25E60E541AD40A48BCECEED650097C16"/>
    <w:rsid w:val="00DD7A10"/>
    <w:rPr>
      <w:lang w:eastAsia="en-US"/>
    </w:rPr>
  </w:style>
  <w:style w:type="paragraph" w:customStyle="1" w:styleId="0A5679FA35C9BD4AB717CF7F1D1C8DDA">
    <w:name w:val="0A5679FA35C9BD4AB717CF7F1D1C8DDA"/>
    <w:rsid w:val="00DD7A10"/>
    <w:rPr>
      <w:lang w:eastAsia="en-US"/>
    </w:rPr>
  </w:style>
  <w:style w:type="paragraph" w:customStyle="1" w:styleId="F23FE92814BBAD43B92D270A9406E5AD">
    <w:name w:val="F23FE92814BBAD43B92D270A9406E5AD"/>
    <w:rsid w:val="00DD7A10"/>
    <w:rPr>
      <w:lang w:eastAsia="en-US"/>
    </w:rPr>
  </w:style>
  <w:style w:type="paragraph" w:customStyle="1" w:styleId="27442A1EBA23F740A39D52D3A4E30CEB">
    <w:name w:val="27442A1EBA23F740A39D52D3A4E30CEB"/>
    <w:rsid w:val="00DD7A10"/>
    <w:rPr>
      <w:lang w:eastAsia="en-US"/>
    </w:rPr>
  </w:style>
  <w:style w:type="paragraph" w:customStyle="1" w:styleId="C460275A0448EF44B3FCAC74ADABCF0C">
    <w:name w:val="C460275A0448EF44B3FCAC74ADABCF0C"/>
    <w:rsid w:val="00DD7A10"/>
    <w:rPr>
      <w:lang w:eastAsia="en-US"/>
    </w:rPr>
  </w:style>
  <w:style w:type="paragraph" w:customStyle="1" w:styleId="09F222D86B4C094CB3CB878767B2EE50">
    <w:name w:val="09F222D86B4C094CB3CB878767B2EE50"/>
    <w:rsid w:val="00DD7A10"/>
    <w:rPr>
      <w:lang w:eastAsia="en-US"/>
    </w:rPr>
  </w:style>
  <w:style w:type="paragraph" w:customStyle="1" w:styleId="44ECD136187C6E429F524FEAA12322A3">
    <w:name w:val="44ECD136187C6E429F524FEAA12322A3"/>
    <w:rsid w:val="00DD7A10"/>
    <w:rPr>
      <w:lang w:eastAsia="en-US"/>
    </w:rPr>
  </w:style>
  <w:style w:type="paragraph" w:customStyle="1" w:styleId="FB5B275D3EB36643B94CD1DEFAD25C40">
    <w:name w:val="FB5B275D3EB36643B94CD1DEFAD25C40"/>
    <w:rsid w:val="00DD7A10"/>
    <w:rPr>
      <w:lang w:eastAsia="en-US"/>
    </w:rPr>
  </w:style>
  <w:style w:type="paragraph" w:customStyle="1" w:styleId="F31DEF7564695C41973EEF219B3224E1">
    <w:name w:val="F31DEF7564695C41973EEF219B3224E1"/>
    <w:rsid w:val="00D462AD"/>
    <w:rPr>
      <w:lang w:eastAsia="en-US"/>
    </w:rPr>
  </w:style>
  <w:style w:type="paragraph" w:customStyle="1" w:styleId="E662262501203C4890E438743E64425E">
    <w:name w:val="E662262501203C4890E438743E64425E"/>
    <w:rsid w:val="00D462AD"/>
    <w:rPr>
      <w:lang w:eastAsia="en-US"/>
    </w:rPr>
  </w:style>
  <w:style w:type="paragraph" w:customStyle="1" w:styleId="D91F34CE71A144469EDB01AC3579CCE5">
    <w:name w:val="D91F34CE71A144469EDB01AC3579CCE5"/>
    <w:rsid w:val="00D462AD"/>
    <w:rPr>
      <w:lang w:eastAsia="en-US"/>
    </w:rPr>
  </w:style>
  <w:style w:type="paragraph" w:customStyle="1" w:styleId="127F39CCEA9F9441B0E827E25FF1A430">
    <w:name w:val="127F39CCEA9F9441B0E827E25FF1A430"/>
    <w:rsid w:val="00D462AD"/>
    <w:rPr>
      <w:lang w:eastAsia="en-US"/>
    </w:rPr>
  </w:style>
  <w:style w:type="paragraph" w:customStyle="1" w:styleId="254439A29F4DF8498DEBF4FCBAE42896">
    <w:name w:val="254439A29F4DF8498DEBF4FCBAE42896"/>
    <w:rsid w:val="00D462AD"/>
    <w:rPr>
      <w:lang w:eastAsia="en-US"/>
    </w:rPr>
  </w:style>
  <w:style w:type="paragraph" w:customStyle="1" w:styleId="5FC49BF93A53104EAE25057F8181C9E5">
    <w:name w:val="5FC49BF93A53104EAE25057F8181C9E5"/>
    <w:rsid w:val="00D462AD"/>
    <w:rPr>
      <w:lang w:eastAsia="en-US"/>
    </w:rPr>
  </w:style>
  <w:style w:type="paragraph" w:customStyle="1" w:styleId="EC0344681E879F40AC258CE2BDA60B24">
    <w:name w:val="EC0344681E879F40AC258CE2BDA60B24"/>
    <w:rsid w:val="00D462AD"/>
    <w:rPr>
      <w:lang w:eastAsia="en-US"/>
    </w:rPr>
  </w:style>
  <w:style w:type="paragraph" w:customStyle="1" w:styleId="5333AD6131138E4F961C52F2F02D1FF7">
    <w:name w:val="5333AD6131138E4F961C52F2F02D1FF7"/>
    <w:rsid w:val="00D462AD"/>
    <w:rPr>
      <w:lang w:eastAsia="en-US"/>
    </w:rPr>
  </w:style>
  <w:style w:type="paragraph" w:customStyle="1" w:styleId="2EFB7E666D43A94CA1BA763648761A60">
    <w:name w:val="2EFB7E666D43A94CA1BA763648761A60"/>
    <w:rsid w:val="00D462AD"/>
    <w:rPr>
      <w:lang w:eastAsia="en-US"/>
    </w:rPr>
  </w:style>
  <w:style w:type="paragraph" w:customStyle="1" w:styleId="981C0923C76B2D4795DE0F3768A6B83F">
    <w:name w:val="981C0923C76B2D4795DE0F3768A6B83F"/>
    <w:rsid w:val="00D462AD"/>
    <w:rPr>
      <w:lang w:eastAsia="en-US"/>
    </w:rPr>
  </w:style>
  <w:style w:type="paragraph" w:customStyle="1" w:styleId="1317AE211949F64A8AB300E42AE74631">
    <w:name w:val="1317AE211949F64A8AB300E42AE74631"/>
    <w:rsid w:val="00D462AD"/>
    <w:rPr>
      <w:lang w:eastAsia="en-US"/>
    </w:rPr>
  </w:style>
  <w:style w:type="paragraph" w:customStyle="1" w:styleId="BFA78DBBB91C3D42992BBB5D0EED94D0">
    <w:name w:val="BFA78DBBB91C3D42992BBB5D0EED94D0"/>
    <w:rsid w:val="00D462AD"/>
    <w:rPr>
      <w:lang w:eastAsia="en-US"/>
    </w:rPr>
  </w:style>
  <w:style w:type="paragraph" w:customStyle="1" w:styleId="1F8D04A31C06FA488302AB8B8D4B3321">
    <w:name w:val="1F8D04A31C06FA488302AB8B8D4B3321"/>
    <w:rsid w:val="00D462AD"/>
    <w:rPr>
      <w:lang w:eastAsia="en-US"/>
    </w:rPr>
  </w:style>
  <w:style w:type="paragraph" w:customStyle="1" w:styleId="D2371FD706202F4D909E786B62C268E8">
    <w:name w:val="D2371FD706202F4D909E786B62C268E8"/>
    <w:rsid w:val="00D462AD"/>
    <w:rPr>
      <w:lang w:eastAsia="en-US"/>
    </w:rPr>
  </w:style>
  <w:style w:type="paragraph" w:customStyle="1" w:styleId="2C9E61406F05034D96D73A9D291430A3">
    <w:name w:val="2C9E61406F05034D96D73A9D291430A3"/>
    <w:rsid w:val="00D462AD"/>
    <w:rPr>
      <w:lang w:eastAsia="en-US"/>
    </w:rPr>
  </w:style>
  <w:style w:type="paragraph" w:customStyle="1" w:styleId="8FABB8C8BC137F408C14FF4E88951B85">
    <w:name w:val="8FABB8C8BC137F408C14FF4E88951B85"/>
    <w:rsid w:val="00D462AD"/>
    <w:rPr>
      <w:lang w:eastAsia="en-US"/>
    </w:rPr>
  </w:style>
  <w:style w:type="paragraph" w:customStyle="1" w:styleId="618CACFBC8AE294FA2F7E718566AD441">
    <w:name w:val="618CACFBC8AE294FA2F7E718566AD441"/>
    <w:rsid w:val="00D462AD"/>
    <w:rPr>
      <w:lang w:eastAsia="en-US"/>
    </w:rPr>
  </w:style>
  <w:style w:type="paragraph" w:customStyle="1" w:styleId="927A2494B0212943B67522ABB151F4A1">
    <w:name w:val="927A2494B0212943B67522ABB151F4A1"/>
    <w:rsid w:val="00D462AD"/>
    <w:rPr>
      <w:lang w:eastAsia="en-US"/>
    </w:rPr>
  </w:style>
  <w:style w:type="paragraph" w:customStyle="1" w:styleId="77BB9AF73A9E674DAB8D5BCE0E7A81C2">
    <w:name w:val="77BB9AF73A9E674DAB8D5BCE0E7A81C2"/>
    <w:rsid w:val="00D462AD"/>
    <w:rPr>
      <w:lang w:eastAsia="en-US"/>
    </w:rPr>
  </w:style>
  <w:style w:type="paragraph" w:customStyle="1" w:styleId="049DE922A44E554B99BE7E73A775D1E8">
    <w:name w:val="049DE922A44E554B99BE7E73A775D1E8"/>
    <w:rsid w:val="00D462AD"/>
    <w:rPr>
      <w:lang w:eastAsia="en-US"/>
    </w:rPr>
  </w:style>
  <w:style w:type="paragraph" w:customStyle="1" w:styleId="C1B63C125579C84EA4C7064B8C273F3A">
    <w:name w:val="C1B63C125579C84EA4C7064B8C273F3A"/>
    <w:rsid w:val="00D462AD"/>
    <w:rPr>
      <w:lang w:eastAsia="en-US"/>
    </w:rPr>
  </w:style>
  <w:style w:type="paragraph" w:customStyle="1" w:styleId="1D38F93A748D40479E03B9B42EE8F7C4">
    <w:name w:val="1D38F93A748D40479E03B9B42EE8F7C4"/>
    <w:rsid w:val="00D462AD"/>
    <w:rPr>
      <w:lang w:eastAsia="en-US"/>
    </w:rPr>
  </w:style>
  <w:style w:type="paragraph" w:customStyle="1" w:styleId="434B98E3033D1D4F8B93230EAE51B151">
    <w:name w:val="434B98E3033D1D4F8B93230EAE51B151"/>
    <w:rsid w:val="00D462AD"/>
    <w:rPr>
      <w:lang w:eastAsia="en-US"/>
    </w:rPr>
  </w:style>
  <w:style w:type="paragraph" w:customStyle="1" w:styleId="020E14356AE7D640B094774C0298AEC3">
    <w:name w:val="020E14356AE7D640B094774C0298AEC3"/>
    <w:rsid w:val="00D462AD"/>
    <w:rPr>
      <w:lang w:eastAsia="en-US"/>
    </w:rPr>
  </w:style>
  <w:style w:type="paragraph" w:customStyle="1" w:styleId="8CA024897004BE48961091F89C9D6CF3">
    <w:name w:val="8CA024897004BE48961091F89C9D6CF3"/>
    <w:rsid w:val="00D462AD"/>
    <w:rPr>
      <w:lang w:eastAsia="en-US"/>
    </w:rPr>
  </w:style>
  <w:style w:type="paragraph" w:customStyle="1" w:styleId="D5BCB0CBDC44AC49B18D3D64C8D39372">
    <w:name w:val="D5BCB0CBDC44AC49B18D3D64C8D39372"/>
    <w:rsid w:val="00D462AD"/>
    <w:rPr>
      <w:lang w:eastAsia="en-US"/>
    </w:rPr>
  </w:style>
  <w:style w:type="paragraph" w:customStyle="1" w:styleId="E47AF9A681C1D64F93AAB871A4983DD1">
    <w:name w:val="E47AF9A681C1D64F93AAB871A4983DD1"/>
    <w:rsid w:val="00D462AD"/>
    <w:rPr>
      <w:lang w:eastAsia="en-US"/>
    </w:rPr>
  </w:style>
  <w:style w:type="paragraph" w:customStyle="1" w:styleId="4BB67BA14E84534583496BE49FFBAA0B">
    <w:name w:val="4BB67BA14E84534583496BE49FFBAA0B"/>
    <w:rsid w:val="00D462AD"/>
    <w:rPr>
      <w:lang w:eastAsia="en-US"/>
    </w:rPr>
  </w:style>
  <w:style w:type="paragraph" w:customStyle="1" w:styleId="3A269BECDB9D73478175C03B7F6F230D">
    <w:name w:val="3A269BECDB9D73478175C03B7F6F230D"/>
    <w:rsid w:val="00D462AD"/>
    <w:rPr>
      <w:lang w:eastAsia="en-US"/>
    </w:rPr>
  </w:style>
  <w:style w:type="paragraph" w:customStyle="1" w:styleId="9EC3D759BBEED1448F17D66FCF4C293E">
    <w:name w:val="9EC3D759BBEED1448F17D66FCF4C293E"/>
    <w:rsid w:val="00D462AD"/>
    <w:rPr>
      <w:lang w:eastAsia="en-US"/>
    </w:rPr>
  </w:style>
  <w:style w:type="paragraph" w:customStyle="1" w:styleId="78DDF8D8ED980E458FEF91AB580F6299">
    <w:name w:val="78DDF8D8ED980E458FEF91AB580F6299"/>
    <w:rsid w:val="00D462AD"/>
    <w:rPr>
      <w:lang w:eastAsia="en-US"/>
    </w:rPr>
  </w:style>
  <w:style w:type="paragraph" w:customStyle="1" w:styleId="0D0AB5747DD3CF41A710621F9FC3EC24">
    <w:name w:val="0D0AB5747DD3CF41A710621F9FC3EC24"/>
    <w:rsid w:val="0096482D"/>
    <w:rPr>
      <w:lang w:eastAsia="en-US"/>
    </w:rPr>
  </w:style>
  <w:style w:type="paragraph" w:customStyle="1" w:styleId="0C7EF2D0C72759428FCD48E88665C168">
    <w:name w:val="0C7EF2D0C72759428FCD48E88665C168"/>
    <w:rsid w:val="0096482D"/>
    <w:rPr>
      <w:lang w:eastAsia="en-US"/>
    </w:rPr>
  </w:style>
  <w:style w:type="paragraph" w:customStyle="1" w:styleId="E97065C5761A6C479CBBBBDD256B67E3">
    <w:name w:val="E97065C5761A6C479CBBBBDD256B67E3"/>
    <w:rsid w:val="0096482D"/>
    <w:rPr>
      <w:lang w:eastAsia="en-US"/>
    </w:rPr>
  </w:style>
  <w:style w:type="paragraph" w:customStyle="1" w:styleId="3534DE3283EDDF40B8E3A9FDCC04BC60">
    <w:name w:val="3534DE3283EDDF40B8E3A9FDCC04BC60"/>
    <w:rsid w:val="0096482D"/>
    <w:rPr>
      <w:lang w:eastAsia="en-US"/>
    </w:rPr>
  </w:style>
  <w:style w:type="paragraph" w:customStyle="1" w:styleId="7BE88A5E0F338D48AD4768C4F2A7ACA6">
    <w:name w:val="7BE88A5E0F338D48AD4768C4F2A7ACA6"/>
    <w:rsid w:val="0096482D"/>
    <w:rPr>
      <w:lang w:eastAsia="en-US"/>
    </w:rPr>
  </w:style>
  <w:style w:type="paragraph" w:customStyle="1" w:styleId="A4E42852E263014BB26B9FE55CB5121B">
    <w:name w:val="A4E42852E263014BB26B9FE55CB5121B"/>
    <w:rsid w:val="0096482D"/>
    <w:rPr>
      <w:lang w:eastAsia="en-US"/>
    </w:rPr>
  </w:style>
  <w:style w:type="paragraph" w:customStyle="1" w:styleId="5C2EF2AC28E4624496750DE783DFAB5E">
    <w:name w:val="5C2EF2AC28E4624496750DE783DFAB5E"/>
    <w:rsid w:val="0096482D"/>
    <w:rPr>
      <w:lang w:eastAsia="en-US"/>
    </w:rPr>
  </w:style>
  <w:style w:type="paragraph" w:customStyle="1" w:styleId="C90FE5E816B8E141A15B7B26C6AB8CE3">
    <w:name w:val="C90FE5E816B8E141A15B7B26C6AB8CE3"/>
    <w:rsid w:val="0096482D"/>
    <w:rPr>
      <w:lang w:eastAsia="en-US"/>
    </w:rPr>
  </w:style>
  <w:style w:type="paragraph" w:customStyle="1" w:styleId="DB6E187019474C45A463B2D626C88CF5">
    <w:name w:val="DB6E187019474C45A463B2D626C88CF5"/>
    <w:rsid w:val="0096482D"/>
    <w:rPr>
      <w:lang w:eastAsia="en-US"/>
    </w:rPr>
  </w:style>
  <w:style w:type="paragraph" w:customStyle="1" w:styleId="DBEBAA97F930AB44A0AC419863B5F954">
    <w:name w:val="DBEBAA97F930AB44A0AC419863B5F954"/>
    <w:rsid w:val="0096482D"/>
    <w:rPr>
      <w:lang w:eastAsia="en-US"/>
    </w:rPr>
  </w:style>
  <w:style w:type="paragraph" w:customStyle="1" w:styleId="F372F7C0F4FAB842A8F403992AA70624">
    <w:name w:val="F372F7C0F4FAB842A8F403992AA70624"/>
    <w:rsid w:val="0096482D"/>
    <w:rPr>
      <w:lang w:eastAsia="en-US"/>
    </w:rPr>
  </w:style>
  <w:style w:type="paragraph" w:customStyle="1" w:styleId="A059AAC8D536D04FA68F16615FD6E875">
    <w:name w:val="A059AAC8D536D04FA68F16615FD6E875"/>
    <w:rsid w:val="0096482D"/>
    <w:rPr>
      <w:lang w:eastAsia="en-US"/>
    </w:rPr>
  </w:style>
  <w:style w:type="paragraph" w:customStyle="1" w:styleId="11925A3315180C4FBD186204F58E105F">
    <w:name w:val="11925A3315180C4FBD186204F58E105F"/>
    <w:rsid w:val="0096482D"/>
    <w:rPr>
      <w:lang w:eastAsia="en-US"/>
    </w:rPr>
  </w:style>
  <w:style w:type="paragraph" w:customStyle="1" w:styleId="422A0D0E76F3014098030F4C4AA4C1B4">
    <w:name w:val="422A0D0E76F3014098030F4C4AA4C1B4"/>
    <w:rsid w:val="0096482D"/>
    <w:rPr>
      <w:lang w:eastAsia="en-US"/>
    </w:rPr>
  </w:style>
  <w:style w:type="paragraph" w:customStyle="1" w:styleId="FF9EF49DFABE5F4A84DAAD20B0D40640">
    <w:name w:val="FF9EF49DFABE5F4A84DAAD20B0D40640"/>
    <w:rsid w:val="0096482D"/>
    <w:rPr>
      <w:lang w:eastAsia="en-US"/>
    </w:rPr>
  </w:style>
  <w:style w:type="paragraph" w:customStyle="1" w:styleId="FEBEC8976560EB42902B8753DCEC012E">
    <w:name w:val="FEBEC8976560EB42902B8753DCEC012E"/>
    <w:rsid w:val="0096482D"/>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Macintosh HD:Applications:Microsoft Office 2011:Office:Media:Templates:Print Layout View:Resumes:Blocks Resume.dotx</Template>
  <TotalTime>37</TotalTime>
  <Pages>2</Pages>
  <Words>426</Words>
  <Characters>2430</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Highlights</vt:lpstr>
      <vt:lpstr>Experience</vt:lpstr>
      <vt:lpstr>    iOS Developer for Grytek				June 2015- June 2016</vt:lpstr>
      <vt:lpstr>    A Wider Circle				March 2015, March-April 2016</vt:lpstr>
      <vt:lpstr>    National High School Game Academy @ Carnegie Mellon University			June-August, 20</vt:lpstr>
      <vt:lpstr>    Howard University Pre-College for Engineering Systems (PCES) summer program		Jun</vt:lpstr>
      <vt:lpstr>Accomplishments</vt:lpstr>
      <vt:lpstr>Education</vt:lpstr>
      <vt:lpstr>        Cumulative GPA: 3.86</vt:lpstr>
      <vt:lpstr>    Carnegie Mellon University (Beginning in the Fall)				2016-2020	</vt:lpstr>
      <vt:lpstr>    Bishop McNamara High School				2014-2016</vt:lpstr>
      <vt:lpstr>    The Academy of Health Sciences @ PGCC				2012-2014</vt:lpstr>
      <vt:lpstr>Activities and Programs</vt:lpstr>
      <vt:lpstr>        UMD Pre-College Scholars Program							Grade 10</vt:lpstr>
      <vt:lpstr>    First Technology Challenge				Grade 10</vt:lpstr>
      <vt:lpstr>    High School Computer Competition Washington, D.C. team				Grade 7-9</vt:lpstr>
      <vt:lpstr>    First Lego League				Grade 8</vt:lpstr>
      <vt:lpstr>        Other </vt:lpstr>
      <vt:lpstr>        </vt:lpstr>
    </vt:vector>
  </TitlesOfParts>
  <Manager/>
  <Company/>
  <LinksUpToDate>false</LinksUpToDate>
  <CharactersWithSpaces>2851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Thomas-Dorin</dc:creator>
  <cp:keywords/>
  <dc:description/>
  <cp:lastModifiedBy>Stephen Thomas-Dorin</cp:lastModifiedBy>
  <cp:revision>11</cp:revision>
  <cp:lastPrinted>2016-06-21T12:03:00Z</cp:lastPrinted>
  <dcterms:created xsi:type="dcterms:W3CDTF">2016-06-10T22:14:00Z</dcterms:created>
  <dcterms:modified xsi:type="dcterms:W3CDTF">2016-06-21T15:25:00Z</dcterms:modified>
  <cp:category/>
</cp:coreProperties>
</file>